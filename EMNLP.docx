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possible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emotion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w:t>
      </w:r>
      <w:r w:rsidRPr="008A5CCF">
        <w:rPr>
          <w:rFonts w:eastAsia="Times New Roman"/>
          <w:color w:val="000000"/>
          <w:sz w:val="22"/>
          <w:szCs w:val="20"/>
        </w:rPr>
        <w:lastRenderedPageBreak/>
        <w:t>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tion wheel. MED will give larger penalty to the comparably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improving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 xml:space="preserve">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 xml:space="preserve">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lastRenderedPageBreak/>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 xml:space="preserve">proaches for classification are widely used for solving this problem.  However, Internet articles 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tion Distance (MED) which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real-world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 xml:space="preserve">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 xml:space="preserve">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ated by each modules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proofErr w:type="spellStart"/>
      <w:r w:rsidRPr="008A5CCF">
        <w:rPr>
          <w:rFonts w:eastAsia="新細明體"/>
          <w:i/>
          <w:szCs w:val="22"/>
          <w:lang w:eastAsia="zh-TW"/>
        </w:rPr>
        <w:t>Livejournal</w:t>
      </w:r>
      <w:proofErr w:type="spellEnd"/>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proofErr w:type="spellStart"/>
      <w:r w:rsidRPr="008A5CCF">
        <w:rPr>
          <w:rFonts w:eastAsia="新細明體"/>
          <w:i/>
          <w:szCs w:val="22"/>
          <w:lang w:eastAsia="zh-TW"/>
        </w:rPr>
        <w:t>Livejournal</w:t>
      </w:r>
      <w:proofErr w:type="spellEnd"/>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proofErr w:type="spellStart"/>
      <w:r w:rsidRPr="008A5CCF">
        <w:rPr>
          <w:color w:val="800000"/>
          <w:szCs w:val="22"/>
        </w:rPr>
        <w:t>Mishne</w:t>
      </w:r>
      <w:proofErr w:type="spellEnd"/>
      <w:r w:rsidRPr="008A5CCF">
        <w:rPr>
          <w:color w:val="800000"/>
          <w:szCs w:val="22"/>
        </w:rPr>
        <w:t xml:space="preserv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6F6425" w:rsidRPr="008A5CCF">
        <w:rPr>
          <w:szCs w:val="22"/>
        </w:rPr>
        <w:fldChar w:fldCharType="begin"/>
      </w:r>
      <w:r w:rsidR="006F6425" w:rsidRPr="008A5CCF">
        <w:rPr>
          <w:szCs w:val="22"/>
        </w:rPr>
        <w:instrText xml:space="preserve"> SEQ Table \* ARABIC </w:instrText>
      </w:r>
      <w:r w:rsidR="006F6425" w:rsidRPr="008A5CCF">
        <w:rPr>
          <w:szCs w:val="22"/>
        </w:rPr>
        <w:fldChar w:fldCharType="separate"/>
      </w:r>
      <w:r w:rsidRPr="008A5CCF">
        <w:rPr>
          <w:noProof/>
          <w:szCs w:val="22"/>
        </w:rPr>
        <w:t>1</w:t>
      </w:r>
      <w:r w:rsidR="006F6425" w:rsidRPr="008A5CCF">
        <w:rPr>
          <w:noProof/>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 xml:space="preserve">pus is that it does not constitute a representative sample of writer while containing a large amount of users. According to </w:t>
      </w:r>
      <w:proofErr w:type="spellStart"/>
      <w:r w:rsidRPr="008A5CCF">
        <w:rPr>
          <w:rFonts w:eastAsia="新細明體"/>
          <w:szCs w:val="22"/>
          <w:lang w:eastAsia="zh-TW"/>
        </w:rPr>
        <w:t>Livejournal</w:t>
      </w:r>
      <w:proofErr w:type="spellEnd"/>
      <w:r w:rsidRPr="008A5CCF">
        <w:rPr>
          <w:rFonts w:eastAsia="新細明體"/>
          <w:szCs w:val="22"/>
          <w:lang w:eastAsia="zh-TW"/>
        </w:rPr>
        <w:t>,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Mishne,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563B8515" w:rsidR="00043AD8" w:rsidRPr="008A5CCF" w:rsidRDefault="009D0ABB" w:rsidP="00EF06D8">
      <w:pPr>
        <w:pStyle w:val="EACLSubsection"/>
        <w:rPr>
          <w:color w:val="808080" w:themeColor="background1" w:themeShade="80"/>
        </w:rPr>
      </w:pPr>
      <w:r w:rsidRPr="008A5CCF">
        <w:rPr>
          <w:color w:val="808080" w:themeColor="background1" w:themeShade="80"/>
          <w:lang w:eastAsia="tr-TR"/>
        </w:rPr>
        <w:t>Pattern emotional orientation</w:t>
      </w:r>
      <w:r w:rsidR="001E49B3" w:rsidRPr="008A5CCF">
        <w:rPr>
          <w:color w:val="808080" w:themeColor="background1" w:themeShade="80"/>
          <w:lang w:eastAsia="tr-TR"/>
        </w:rPr>
        <w:t xml:space="preserve"> (Scoring?)</w:t>
      </w:r>
    </w:p>
    <w:p w14:paraId="1B8F02B2" w14:textId="0EB2E043" w:rsidR="004008A6" w:rsidRPr="008A5CCF" w:rsidRDefault="00933FB2" w:rsidP="009D6E51">
      <w:pPr>
        <w:pStyle w:val="EACLTextIndent"/>
        <w:ind w:firstLine="0"/>
        <w:rPr>
          <w:rFonts w:eastAsia="新細明體"/>
          <w:color w:val="808080" w:themeColor="background1" w:themeShade="80"/>
          <w:szCs w:val="22"/>
          <w:lang w:eastAsia="zh-TW"/>
        </w:rPr>
      </w:pPr>
      <w:r w:rsidRPr="008A5CCF">
        <w:rPr>
          <w:rFonts w:eastAsia="新細明體"/>
          <w:color w:val="808080" w:themeColor="background1" w:themeShade="80"/>
          <w:szCs w:val="22"/>
          <w:lang w:eastAsia="zh-TW"/>
        </w:rPr>
        <w:t>A</w:t>
      </w:r>
      <w:r w:rsidR="00723878" w:rsidRPr="008A5CCF">
        <w:rPr>
          <w:rFonts w:eastAsia="新細明體"/>
          <w:color w:val="808080" w:themeColor="background1" w:themeShade="80"/>
          <w:szCs w:val="22"/>
          <w:lang w:eastAsia="zh-TW"/>
        </w:rPr>
        <w:t xml:space="preserve"> pattern contains surface </w:t>
      </w:r>
      <w:r w:rsidRPr="008A5CCF">
        <w:rPr>
          <w:rFonts w:eastAsia="新細明體"/>
          <w:color w:val="808080" w:themeColor="background1" w:themeShade="80"/>
          <w:szCs w:val="22"/>
          <w:lang w:eastAsia="zh-TW"/>
        </w:rPr>
        <w:t xml:space="preserve">linguistic </w:t>
      </w:r>
      <w:r w:rsidR="00723878" w:rsidRPr="008A5CCF">
        <w:rPr>
          <w:rFonts w:eastAsia="新細明體"/>
          <w:color w:val="808080" w:themeColor="background1" w:themeShade="80"/>
          <w:szCs w:val="22"/>
          <w:lang w:eastAsia="zh-TW"/>
        </w:rPr>
        <w:t>information such as part-of-speech (POS) tags</w:t>
      </w:r>
      <w:r w:rsidRPr="008A5CCF">
        <w:rPr>
          <w:rFonts w:eastAsia="新細明體"/>
          <w:color w:val="808080" w:themeColor="background1" w:themeShade="80"/>
          <w:szCs w:val="22"/>
          <w:lang w:eastAsia="zh-TW"/>
        </w:rPr>
        <w:t>,</w:t>
      </w:r>
      <w:r w:rsidR="00723878" w:rsidRPr="008A5CCF">
        <w:rPr>
          <w:rFonts w:eastAsia="新細明體"/>
          <w:color w:val="808080" w:themeColor="background1" w:themeShade="80"/>
          <w:szCs w:val="22"/>
          <w:lang w:eastAsia="zh-TW"/>
        </w:rPr>
        <w:t xml:space="preserve"> frequency count</w:t>
      </w:r>
      <w:r w:rsidRPr="008A5CCF">
        <w:rPr>
          <w:rFonts w:eastAsia="新細明體"/>
          <w:color w:val="808080" w:themeColor="background1" w:themeShade="80"/>
          <w:szCs w:val="22"/>
          <w:lang w:eastAsia="zh-TW"/>
        </w:rPr>
        <w:t xml:space="preserve"> and semantic roles.</w:t>
      </w:r>
      <w:r w:rsidR="00723878" w:rsidRPr="008A5CCF">
        <w:rPr>
          <w:rFonts w:eastAsia="新細明體"/>
          <w:color w:val="808080" w:themeColor="background1" w:themeShade="80"/>
          <w:szCs w:val="22"/>
          <w:lang w:eastAsia="zh-TW"/>
        </w:rPr>
        <w:t xml:space="preserve"> </w:t>
      </w:r>
    </w:p>
    <w:p w14:paraId="0B3297BD" w14:textId="3ECAE85D" w:rsidR="00975693" w:rsidRPr="00975693" w:rsidRDefault="00975693" w:rsidP="00975693">
      <w:pPr>
        <w:pStyle w:val="EACLSubsection"/>
        <w:numPr>
          <w:ilvl w:val="0"/>
          <w:numId w:val="0"/>
        </w:numPr>
        <w:ind w:left="576" w:hanging="576"/>
        <w:rPr>
          <w:color w:val="A6A6A6" w:themeColor="background1" w:themeShade="A6"/>
          <w:lang w:eastAsia="tr-TR"/>
        </w:rPr>
      </w:pPr>
      <w:r>
        <w:rPr>
          <w:rFonts w:hint="eastAsia"/>
          <w:color w:val="A6A6A6" w:themeColor="background1" w:themeShade="A6"/>
          <w:lang w:eastAsia="tr-TR"/>
        </w:rPr>
        <w:t xml:space="preserve">--&gt; </w:t>
      </w:r>
      <w:r w:rsidRPr="00975693">
        <w:rPr>
          <w:color w:val="A6A6A6" w:themeColor="background1" w:themeShade="A6"/>
          <w:lang w:eastAsia="tr-TR"/>
        </w:rPr>
        <w:t>“</w:t>
      </w:r>
      <w:r w:rsidRPr="00975693">
        <w:rPr>
          <w:rFonts w:hint="eastAsia"/>
          <w:color w:val="A6A6A6" w:themeColor="background1" w:themeShade="A6"/>
          <w:lang w:eastAsia="tr-TR"/>
        </w:rPr>
        <w:t>Text Emotional Orientations</w:t>
      </w:r>
      <w:r w:rsidRPr="00975693">
        <w:rPr>
          <w:color w:val="A6A6A6" w:themeColor="background1" w:themeShade="A6"/>
          <w:lang w:eastAsia="tr-TR"/>
        </w:rPr>
        <w:t>”</w:t>
      </w:r>
      <w:r w:rsidRPr="00975693">
        <w:rPr>
          <w:rFonts w:hint="eastAsia"/>
          <w:color w:val="A6A6A6" w:themeColor="background1" w:themeShade="A6"/>
          <w:lang w:eastAsia="tr-TR"/>
        </w:rPr>
        <w:t xml:space="preserve"> in </w:t>
      </w:r>
      <w:r w:rsidRPr="00975693">
        <w:rPr>
          <w:color w:val="A6A6A6" w:themeColor="background1" w:themeShade="A6"/>
          <w:lang w:eastAsia="tr-TR"/>
        </w:rPr>
        <w:t>section</w:t>
      </w:r>
      <w:r w:rsidRPr="00975693">
        <w:rPr>
          <w:rFonts w:hint="eastAsia"/>
          <w:color w:val="A6A6A6" w:themeColor="background1" w:themeShade="A6"/>
          <w:lang w:eastAsia="tr-TR"/>
        </w:rPr>
        <w:t xml:space="preserve"> 5?</w:t>
      </w:r>
    </w:p>
    <w:p w14:paraId="2C9D1701" w14:textId="199454D3" w:rsidR="003A4DFD" w:rsidRDefault="003A4DFD" w:rsidP="003562D3">
      <w:pPr>
        <w:pStyle w:val="EACLText"/>
        <w:rPr>
          <w:color w:val="808080" w:themeColor="background1" w:themeShade="80"/>
          <w:szCs w:val="22"/>
          <w:lang w:eastAsia="tr-TR"/>
        </w:rPr>
      </w:pPr>
    </w:p>
    <w:p w14:paraId="2813E9DD" w14:textId="77777777" w:rsidR="00D670EC" w:rsidRDefault="00D670EC" w:rsidP="00D670EC">
      <w:pPr>
        <w:pStyle w:val="EACLTextIndent"/>
      </w:pPr>
    </w:p>
    <w:p w14:paraId="1EFF830D" w14:textId="6CD16E35" w:rsidR="00D670EC" w:rsidRDefault="00D670EC" w:rsidP="00EE0E48">
      <w:pPr>
        <w:pStyle w:val="a9"/>
        <w:rPr>
          <w:rFonts w:hint="eastAsia"/>
        </w:rPr>
      </w:pPr>
    </w:p>
    <w:p w14:paraId="4B53534D" w14:textId="77777777" w:rsidR="00D670EC" w:rsidRDefault="00D670EC" w:rsidP="00D670EC">
      <w:pPr>
        <w:pStyle w:val="EACLTextIndent"/>
      </w:pPr>
    </w:p>
    <w:p w14:paraId="56AF990C" w14:textId="77777777" w:rsidR="00D670EC" w:rsidRDefault="00D670EC" w:rsidP="00D670EC">
      <w:pPr>
        <w:pStyle w:val="EACLTextIndent"/>
      </w:pPr>
    </w:p>
    <w:p w14:paraId="4820F830" w14:textId="77777777" w:rsidR="00D670EC" w:rsidRPr="00D670EC" w:rsidRDefault="00D670EC" w:rsidP="00975693">
      <w:pPr>
        <w:pStyle w:val="EACLTextIndent"/>
        <w:ind w:firstLine="0"/>
      </w:pPr>
    </w:p>
    <w:p w14:paraId="1E02A4C5" w14:textId="4FBAEE53"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 xml:space="preserv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freque</w:t>
      </w:r>
      <w:r w:rsidRPr="008A5CCF">
        <w:rPr>
          <w:rFonts w:hint="eastAsia"/>
          <w:szCs w:val="20"/>
          <w:lang w:eastAsia="tr-TR"/>
        </w:rPr>
        <w:t>n</w:t>
      </w:r>
      <w:r w:rsidRPr="008A5CCF">
        <w:rPr>
          <w:rFonts w:hint="eastAsia"/>
          <w:szCs w:val="20"/>
          <w:lang w:eastAsia="tr-TR"/>
        </w:rPr>
        <w:t xml:space="preserve">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features provide explicit emotional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4571434A" w:rsidR="008A5CCF" w:rsidRPr="008A5CCF" w:rsidRDefault="008A5CCF" w:rsidP="008A5CCF">
      <w:pPr>
        <w:pStyle w:val="EACLTextIndent"/>
        <w:rPr>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plicit emotional expres</w:t>
      </w:r>
      <w:r w:rsidR="002750C5">
        <w:rPr>
          <w:rFonts w:hint="eastAsia"/>
          <w:lang w:eastAsia="tr-TR"/>
        </w:rPr>
        <w:t>sions or events; thus these two</w:t>
      </w:r>
      <w:r w:rsidRPr="008A5CCF">
        <w:rPr>
          <w:rFonts w:hint="eastAsia"/>
          <w:lang w:eastAsia="tr-TR"/>
        </w:rPr>
        <w:t xml:space="preserve"> feature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t>Text Emotion</w:t>
      </w:r>
      <w:r w:rsidR="00171C53" w:rsidRPr="008A5CCF">
        <w:rPr>
          <w:rFonts w:hint="eastAsia"/>
          <w:lang w:eastAsia="tr-TR"/>
        </w:rPr>
        <w:t>al</w:t>
      </w:r>
      <w:r w:rsidRPr="008A5CCF">
        <w:rPr>
          <w:rFonts w:hint="eastAsia"/>
          <w:lang w:eastAsia="tr-TR"/>
        </w:rPr>
        <w:t xml:space="preserve"> Orientations</w:t>
      </w:r>
    </w:p>
    <w:p w14:paraId="0676CD66" w14:textId="4965F53F"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orie</w:t>
      </w:r>
      <w:r w:rsidRPr="008A5CCF">
        <w:rPr>
          <w:rFonts w:hint="eastAsia"/>
          <w:lang w:eastAsia="tr-TR"/>
        </w:rPr>
        <w:t>n</w:t>
      </w:r>
      <w:r w:rsidRPr="008A5CCF">
        <w:rPr>
          <w:rFonts w:hint="eastAsia"/>
          <w:lang w:eastAsia="tr-TR"/>
        </w:rPr>
        <w:t xml:space="preserve">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00561B89">
        <w:rPr>
          <w:rFonts w:hint="eastAsia"/>
          <w:lang w:eastAsia="tr-TR"/>
        </w:rPr>
        <w:t xml:space="preserve"> may also have</w:t>
      </w:r>
      <w:r w:rsidRPr="008A5CCF">
        <w:rPr>
          <w:rFonts w:hint="eastAsia"/>
          <w:lang w:eastAsia="tr-TR"/>
        </w:rPr>
        <w:t xml:space="preserve">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w:t>
      </w:r>
      <w:r w:rsidR="004E0678" w:rsidRPr="008A5CCF">
        <w:rPr>
          <w:rFonts w:hint="eastAsia"/>
          <w:lang w:eastAsia="tr-TR"/>
        </w:rPr>
        <w:t>o</w:t>
      </w:r>
      <w:r w:rsidR="004E0678" w:rsidRPr="008A5CCF">
        <w:rPr>
          <w:rFonts w:hint="eastAsia"/>
          <w:lang w:eastAsia="tr-TR"/>
        </w:rPr>
        <w:t>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depressed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r w:rsidRPr="008A5CCF">
        <w:rPr>
          <w:rFonts w:hint="eastAsia"/>
          <w:lang w:eastAsia="tr-TR"/>
        </w:rPr>
        <w:t xml:space="preserve"> </w:t>
      </w:r>
    </w:p>
    <w:p w14:paraId="67A4CD63" w14:textId="7B7A4F97" w:rsidR="00CA0DF4" w:rsidRPr="008A5CCF" w:rsidRDefault="00AF6C00" w:rsidP="008A5CCF">
      <w:pPr>
        <w:pStyle w:val="EACLTextIndent"/>
        <w:rPr>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w:t>
      </w:r>
      <w:r w:rsidR="00CA0DF4" w:rsidRPr="008A5CCF">
        <w:rPr>
          <w:rFonts w:hint="eastAsia"/>
          <w:lang w:eastAsia="tr-TR"/>
        </w:rPr>
        <w:t>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 xml:space="preserve">er occurrence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w:t>
      </w:r>
      <w:r w:rsidRPr="008A5CCF">
        <w:rPr>
          <w:rFonts w:hint="eastAsia"/>
          <w:lang w:eastAsia="tr-TR"/>
        </w:rPr>
        <w:t>t</w:t>
      </w:r>
      <w:r w:rsidRPr="008A5CCF">
        <w:rPr>
          <w:rFonts w:hint="eastAsia"/>
          <w:lang w:eastAsia="tr-TR"/>
        </w:rPr>
        <w:t xml:space="preserve">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keyword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w:t>
      </w:r>
      <w:r w:rsidR="005B65B9" w:rsidRPr="008A5CCF">
        <w:rPr>
          <w:rFonts w:hint="eastAsia"/>
          <w:lang w:eastAsia="tr-TR"/>
        </w:rPr>
        <w:t>t</w:t>
      </w:r>
      <w:r w:rsidR="005B65B9" w:rsidRPr="008A5CCF">
        <w:rPr>
          <w:rFonts w:hint="eastAsia"/>
          <w:lang w:eastAsia="tr-TR"/>
        </w:rPr>
        <w: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w:t>
      </w:r>
      <w:r w:rsidR="00CA0DF4" w:rsidRPr="008A5CCF">
        <w:rPr>
          <w:rFonts w:hint="eastAsia"/>
          <w:lang w:eastAsia="tr-TR"/>
        </w:rPr>
        <w:t>i</w:t>
      </w:r>
      <w:r w:rsidR="00CA0DF4" w:rsidRPr="008A5CCF">
        <w:rPr>
          <w:rFonts w:hint="eastAsia"/>
          <w:lang w:eastAsia="tr-TR"/>
        </w:rPr>
        <w:t>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r w:rsidR="001E49B3" w:rsidRPr="008A5CCF">
        <w:rPr>
          <w:rFonts w:hint="eastAsia"/>
          <w:color w:val="0000FF"/>
          <w:lang w:eastAsia="tr-TR"/>
        </w:rPr>
        <w:t xml:space="preserve">] </w:t>
      </w:r>
      <w:r w:rsidR="001E49B3" w:rsidRPr="008A5CCF">
        <w:rPr>
          <w:rFonts w:hint="eastAsia"/>
          <w:lang w:eastAsia="tr-TR"/>
        </w:rPr>
        <w:t>,a</w:t>
      </w:r>
      <w:r w:rsidR="00CA0DF4" w:rsidRPr="008A5CCF">
        <w:rPr>
          <w:rFonts w:hint="eastAsia"/>
          <w:lang w:eastAsia="tr-TR"/>
        </w:rPr>
        <w:t xml:space="preserve">nd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w:t>
      </w:r>
      <w:r w:rsidR="009D6E51" w:rsidRPr="008A5CCF">
        <w:rPr>
          <w:rFonts w:ascii="Apple LiGothic Medium" w:eastAsia="Apple LiGothic Medium" w:hAnsi="Apple LiGothic Medium" w:cs="Apple LiGothic Medium" w:hint="eastAsia"/>
          <w:color w:val="0000FF"/>
          <w:lang w:eastAsia="tr-TR"/>
        </w:rPr>
        <w:t>r</w:t>
      </w:r>
      <w:r w:rsidR="009D6E51" w:rsidRPr="008A5CCF">
        <w:rPr>
          <w:rFonts w:ascii="Apple LiGothic Medium" w:eastAsia="Apple LiGothic Medium" w:hAnsi="Apple LiGothic Medium" w:cs="Apple LiGothic Medium" w:hint="eastAsia"/>
          <w:color w:val="0000FF"/>
          <w:lang w:eastAsia="tr-TR"/>
        </w:rPr>
        <w:t>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shows an example of the comput</w:t>
      </w:r>
      <w:r w:rsidR="0091064C" w:rsidRPr="008A5CCF">
        <w:rPr>
          <w:rFonts w:hint="eastAsia"/>
          <w:lang w:eastAsia="tr-TR"/>
        </w:rPr>
        <w:t>a</w:t>
      </w:r>
      <w:r w:rsidR="0091064C" w:rsidRPr="008A5CCF">
        <w:rPr>
          <w:rFonts w:hint="eastAsia"/>
          <w:lang w:eastAsia="tr-TR"/>
        </w:rPr>
        <w:t>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w:t>
      </w:r>
      <w:r w:rsidR="00CA0DF4" w:rsidRPr="008A5CCF">
        <w:rPr>
          <w:rFonts w:hint="eastAsia"/>
          <w:lang w:eastAsia="tr-TR"/>
        </w:rPr>
        <w:t>o</w:t>
      </w:r>
      <w:r w:rsidR="00CA0DF4" w:rsidRPr="008A5CCF">
        <w:rPr>
          <w:rFonts w:hint="eastAsia"/>
          <w:lang w:eastAsia="tr-TR"/>
        </w:rPr>
        <w:t xml:space="preserve">tal count equals to 7+2+11+16+4 = 40. Given a </w:t>
      </w:r>
      <w:r w:rsidR="00CA0DF4" w:rsidRPr="008A5CCF">
        <w:rPr>
          <w:lang w:eastAsia="tr-TR"/>
        </w:rPr>
        <w:t>cutoff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w:t>
      </w:r>
      <w:r w:rsidR="00CA0DF4" w:rsidRPr="008A5CCF">
        <w:rPr>
          <w:rFonts w:hint="eastAsia"/>
          <w:lang w:eastAsia="tr-TR"/>
        </w:rPr>
        <w:t>c</w:t>
      </w:r>
      <w:r w:rsidR="00CA0DF4" w:rsidRPr="008A5CCF">
        <w:rPr>
          <w:rFonts w:hint="eastAsia"/>
          <w:lang w:eastAsia="tr-TR"/>
        </w:rPr>
        <w:t xml:space="preserve">cumulated sum exceeds 40*k%. The emotion categories which have not been accumulated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17CFA8DF" w14:textId="764BDDAA" w:rsidR="00CA0DF4" w:rsidRPr="008A5CCF" w:rsidRDefault="009D6E51" w:rsidP="00153F40">
      <w:pPr>
        <w:pStyle w:val="EACLTextIndent"/>
        <w:rPr>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561B89">
        <w:rPr>
          <w:rFonts w:hint="eastAsia"/>
          <w:lang w:eastAsia="tr-TR"/>
        </w:rPr>
        <w:t xml:space="preserve"> types of features. </w:t>
      </w:r>
      <w:r w:rsidR="00561B89" w:rsidRPr="00153F40">
        <w:rPr>
          <w:rFonts w:hint="eastAsia"/>
          <w:highlight w:val="green"/>
          <w:lang w:eastAsia="tr-TR"/>
        </w:rPr>
        <w:t>T</w:t>
      </w:r>
      <w:r w:rsidR="002750C5" w:rsidRPr="00153F40">
        <w:rPr>
          <w:rFonts w:hint="eastAsia"/>
          <w:highlight w:val="green"/>
          <w:lang w:eastAsia="tr-TR"/>
        </w:rPr>
        <w:t>he</w:t>
      </w:r>
      <w:r w:rsidR="00E71731" w:rsidRPr="00153F40">
        <w:rPr>
          <w:rFonts w:hint="eastAsia"/>
          <w:highlight w:val="green"/>
          <w:lang w:eastAsia="tr-TR"/>
        </w:rPr>
        <w:t xml:space="preserve"> </w:t>
      </w:r>
      <w:r w:rsidR="00E71731" w:rsidRPr="00153F40">
        <w:rPr>
          <w:rFonts w:hint="eastAsia"/>
          <w:color w:val="0000FF"/>
          <w:highlight w:val="green"/>
          <w:lang w:eastAsia="tr-TR"/>
        </w:rPr>
        <w:t xml:space="preserve">[binary] </w:t>
      </w:r>
      <w:r w:rsidR="002750C5" w:rsidRPr="00153F40">
        <w:rPr>
          <w:rFonts w:hint="eastAsia"/>
          <w:highlight w:val="green"/>
          <w:lang w:eastAsia="tr-TR"/>
        </w:rPr>
        <w:t xml:space="preserve">feature vector </w:t>
      </w:r>
      <w:r w:rsidR="00153F40" w:rsidRPr="00153F40">
        <w:rPr>
          <w:rFonts w:hint="eastAsia"/>
          <w:highlight w:val="green"/>
          <w:lang w:eastAsia="tr-TR"/>
        </w:rPr>
        <w:t xml:space="preserve">is obtained by </w:t>
      </w:r>
      <w:r w:rsidR="002750C5" w:rsidRPr="00153F40">
        <w:rPr>
          <w:rFonts w:hint="eastAsia"/>
          <w:highlight w:val="green"/>
          <w:lang w:eastAsia="tr-TR"/>
        </w:rPr>
        <w:t>replac</w:t>
      </w:r>
      <w:r w:rsidR="00153F40" w:rsidRPr="00153F40">
        <w:rPr>
          <w:rFonts w:hint="eastAsia"/>
          <w:highlight w:val="green"/>
          <w:lang w:eastAsia="tr-TR"/>
        </w:rPr>
        <w:t>ing</w:t>
      </w:r>
      <w:r w:rsidR="002750C5" w:rsidRPr="00153F40">
        <w:rPr>
          <w:rFonts w:hint="eastAsia"/>
          <w:highlight w:val="green"/>
          <w:lang w:eastAsia="tr-TR"/>
        </w:rPr>
        <w:t xml:space="preserve"> </w:t>
      </w:r>
      <w:r w:rsidR="00153F40" w:rsidRPr="00153F40">
        <w:rPr>
          <w:rFonts w:hint="eastAsia"/>
          <w:highlight w:val="green"/>
          <w:lang w:eastAsia="tr-TR"/>
        </w:rPr>
        <w:t xml:space="preserve">all </w:t>
      </w:r>
      <w:r w:rsidR="002750C5" w:rsidRPr="00153F40">
        <w:rPr>
          <w:rFonts w:hint="eastAsia"/>
          <w:highlight w:val="green"/>
          <w:lang w:eastAsia="tr-TR"/>
        </w:rPr>
        <w:t xml:space="preserve">the </w:t>
      </w:r>
      <w:r w:rsidR="00153F40" w:rsidRPr="00153F40">
        <w:rPr>
          <w:rFonts w:hint="eastAsia"/>
          <w:highlight w:val="green"/>
          <w:lang w:eastAsia="tr-TR"/>
        </w:rPr>
        <w:t xml:space="preserve">non-zero </w:t>
      </w:r>
      <w:r w:rsidR="002750C5" w:rsidRPr="00153F40">
        <w:rPr>
          <w:rFonts w:hint="eastAsia"/>
          <w:highlight w:val="green"/>
          <w:lang w:eastAsia="tr-TR"/>
        </w:rPr>
        <w:t xml:space="preserve">values in the </w:t>
      </w:r>
      <w:r w:rsidR="002750C5" w:rsidRPr="00153F40">
        <w:rPr>
          <w:rFonts w:hint="eastAsia"/>
          <w:color w:val="0000FF"/>
          <w:highlight w:val="green"/>
          <w:lang w:eastAsia="tr-TR"/>
        </w:rPr>
        <w:t>[fr</w:t>
      </w:r>
      <w:r w:rsidR="002750C5" w:rsidRPr="00153F40">
        <w:rPr>
          <w:rFonts w:hint="eastAsia"/>
          <w:color w:val="0000FF"/>
          <w:highlight w:val="green"/>
          <w:lang w:eastAsia="tr-TR"/>
        </w:rPr>
        <w:t>e</w:t>
      </w:r>
      <w:r w:rsidR="002750C5" w:rsidRPr="00153F40">
        <w:rPr>
          <w:rFonts w:hint="eastAsia"/>
          <w:color w:val="0000FF"/>
          <w:highlight w:val="green"/>
          <w:lang w:eastAsia="tr-TR"/>
        </w:rPr>
        <w:t>quency]</w:t>
      </w:r>
      <w:r w:rsidR="002750C5" w:rsidRPr="00153F40">
        <w:rPr>
          <w:rFonts w:hint="eastAsia"/>
          <w:highlight w:val="green"/>
          <w:lang w:eastAsia="tr-TR"/>
        </w:rPr>
        <w:t xml:space="preserve"> </w:t>
      </w:r>
      <w:r w:rsidR="002750C5" w:rsidRPr="00153F40">
        <w:rPr>
          <w:highlight w:val="green"/>
          <w:lang w:eastAsia="tr-TR"/>
        </w:rPr>
        <w:t>feature</w:t>
      </w:r>
      <w:r w:rsidR="002750C5" w:rsidRPr="00153F40">
        <w:rPr>
          <w:rFonts w:hint="eastAsia"/>
          <w:highlight w:val="green"/>
          <w:lang w:eastAsia="tr-TR"/>
        </w:rPr>
        <w:t xml:space="preserve"> vector</w:t>
      </w:r>
      <w:r w:rsidR="00561B89" w:rsidRPr="00153F40">
        <w:rPr>
          <w:rFonts w:hint="eastAsia"/>
          <w:highlight w:val="green"/>
          <w:lang w:eastAsia="tr-TR"/>
        </w:rPr>
        <w:t xml:space="preserve"> with</w:t>
      </w:r>
      <w:r w:rsidR="002750C5" w:rsidRPr="00153F40">
        <w:rPr>
          <w:rFonts w:hint="eastAsia"/>
          <w:highlight w:val="green"/>
          <w:lang w:eastAsia="tr-TR"/>
        </w:rPr>
        <w:t xml:space="preserve"> 1</w:t>
      </w:r>
      <w:r w:rsidR="00153F40" w:rsidRPr="00153F40">
        <w:rPr>
          <w:rFonts w:hint="eastAsia"/>
          <w:highlight w:val="green"/>
          <w:lang w:eastAsia="tr-TR"/>
        </w:rPr>
        <w:t>, which means the keyword or</w:t>
      </w:r>
      <w:r w:rsidR="00561B89" w:rsidRPr="00153F40">
        <w:rPr>
          <w:rFonts w:hint="eastAsia"/>
          <w:highlight w:val="green"/>
          <w:lang w:eastAsia="tr-TR"/>
        </w:rPr>
        <w:t xml:space="preserve"> pattern is related to </w:t>
      </w:r>
      <w:r w:rsidR="00153F40" w:rsidRPr="00153F40">
        <w:rPr>
          <w:rFonts w:hint="eastAsia"/>
          <w:highlight w:val="green"/>
          <w:lang w:eastAsia="tr-TR"/>
        </w:rPr>
        <w:t>these emotions but not related to those emotions with zero va</w:t>
      </w:r>
      <w:r w:rsidR="00153F40" w:rsidRPr="00153F40">
        <w:rPr>
          <w:rFonts w:hint="eastAsia"/>
          <w:highlight w:val="green"/>
          <w:lang w:eastAsia="tr-TR"/>
        </w:rPr>
        <w:t>l</w:t>
      </w:r>
      <w:r w:rsidR="00153F40" w:rsidRPr="00153F40">
        <w:rPr>
          <w:rFonts w:hint="eastAsia"/>
          <w:highlight w:val="green"/>
          <w:lang w:eastAsia="tr-TR"/>
        </w:rPr>
        <w:t>ues</w:t>
      </w:r>
      <w:r w:rsidR="002750C5" w:rsidRPr="00153F40">
        <w:rPr>
          <w:rFonts w:hint="eastAsia"/>
          <w:highlight w:val="green"/>
          <w:lang w:eastAsia="tr-TR"/>
        </w:rPr>
        <w:t>.</w:t>
      </w:r>
      <w:r w:rsidR="00153F40">
        <w:rPr>
          <w:rFonts w:hint="eastAsia"/>
          <w:lang w:eastAsia="tr-TR"/>
        </w:rPr>
        <w:t xml:space="preserve"> </w:t>
      </w:r>
      <w:r w:rsidR="00153F40" w:rsidRPr="00153F40">
        <w:rPr>
          <w:rFonts w:hint="eastAsia"/>
          <w:highlight w:val="yellow"/>
          <w:lang w:eastAsia="tr-TR"/>
        </w:rPr>
        <w:t xml:space="preserve">The </w:t>
      </w:r>
      <w:r w:rsidR="00153F40" w:rsidRPr="00153F40">
        <w:rPr>
          <w:rFonts w:hint="eastAsia"/>
          <w:color w:val="0000FF"/>
          <w:highlight w:val="yellow"/>
          <w:lang w:eastAsia="tr-TR"/>
        </w:rPr>
        <w:t>[s</w:t>
      </w:r>
      <w:r w:rsidR="00153F40" w:rsidRPr="00153F40">
        <w:rPr>
          <w:rFonts w:ascii="Apple LiGothic Medium" w:eastAsia="Apple LiGothic Medium" w:hAnsi="Apple LiGothic Medium" w:cs="Apple LiGothic Medium" w:hint="eastAsia"/>
          <w:color w:val="0000FF"/>
          <w:highlight w:val="yellow"/>
          <w:lang w:eastAsia="tr-TR"/>
        </w:rPr>
        <w:t>coring</w:t>
      </w:r>
      <w:r w:rsidR="00153F40" w:rsidRPr="00153F40">
        <w:rPr>
          <w:rFonts w:hint="eastAsia"/>
          <w:color w:val="0000FF"/>
          <w:highlight w:val="yellow"/>
          <w:lang w:eastAsia="tr-TR"/>
        </w:rPr>
        <w:t>]</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is obtained by replacing </w:t>
      </w:r>
      <w:r w:rsidR="00153F40">
        <w:rPr>
          <w:rFonts w:hint="eastAsia"/>
          <w:highlight w:val="yellow"/>
          <w:lang w:eastAsia="tr-TR"/>
        </w:rPr>
        <w:t>each non-zero value</w:t>
      </w:r>
      <w:r w:rsidR="00153F40" w:rsidRPr="00153F40">
        <w:rPr>
          <w:rFonts w:hint="eastAsia"/>
          <w:highlight w:val="yellow"/>
          <w:lang w:eastAsia="tr-TR"/>
        </w:rPr>
        <w:t xml:space="preserve"> in the </w:t>
      </w:r>
      <w:r w:rsidR="00153F40" w:rsidRPr="00153F40">
        <w:rPr>
          <w:rFonts w:hint="eastAsia"/>
          <w:color w:val="0000FF"/>
          <w:highlight w:val="yellow"/>
          <w:lang w:eastAsia="tr-TR"/>
        </w:rPr>
        <w:t>[frequency]</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with </w:t>
      </w:r>
      <w:r w:rsidR="00153F40" w:rsidRPr="00153F40">
        <w:rPr>
          <w:highlight w:val="yellow"/>
          <w:lang w:eastAsia="tr-TR"/>
        </w:rPr>
        <w:t>the</w:t>
      </w:r>
      <w:r w:rsidR="00153F40" w:rsidRPr="00153F40">
        <w:rPr>
          <w:rFonts w:hint="eastAsia"/>
          <w:highlight w:val="yellow"/>
          <w:lang w:eastAsia="tr-TR"/>
        </w:rPr>
        <w:t xml:space="preserve"> </w:t>
      </w:r>
      <w:r w:rsidR="00153F40" w:rsidRPr="00153F40">
        <w:rPr>
          <w:highlight w:val="yellow"/>
          <w:lang w:eastAsia="tr-TR"/>
        </w:rPr>
        <w:t>corresponding</w:t>
      </w:r>
      <w:r w:rsidR="00153F40" w:rsidRPr="00153F40">
        <w:rPr>
          <w:rFonts w:hint="eastAsia"/>
          <w:highlight w:val="yellow"/>
          <w:lang w:eastAsia="tr-TR"/>
        </w:rPr>
        <w:t xml:space="preserve"> score a</w:t>
      </w:r>
      <w:r w:rsidR="00153F40" w:rsidRPr="00153F40">
        <w:rPr>
          <w:rFonts w:hint="eastAsia"/>
          <w:highlight w:val="yellow"/>
          <w:lang w:eastAsia="tr-TR"/>
        </w:rPr>
        <w:t>c</w:t>
      </w:r>
      <w:r w:rsidR="00153F40" w:rsidRPr="00153F40">
        <w:rPr>
          <w:rFonts w:hint="eastAsia"/>
          <w:highlight w:val="yellow"/>
          <w:lang w:eastAsia="tr-TR"/>
        </w:rPr>
        <w:t xml:space="preserve">cording to </w:t>
      </w:r>
      <w:r w:rsidR="00153F40" w:rsidRPr="00153F40">
        <w:rPr>
          <w:rFonts w:hint="eastAsia"/>
          <w:color w:val="0000FF"/>
          <w:highlight w:val="yellow"/>
          <w:lang w:eastAsia="tr-TR"/>
        </w:rPr>
        <w:t>[</w:t>
      </w:r>
      <w:r w:rsidR="00153F40" w:rsidRPr="00153F40">
        <w:rPr>
          <w:color w:val="0000FF"/>
          <w:highlight w:val="yellow"/>
          <w:lang w:eastAsia="tr-TR"/>
        </w:rPr>
        <w:t>equation</w:t>
      </w:r>
      <w:r w:rsidR="00153F40" w:rsidRPr="00153F40">
        <w:rPr>
          <w:rFonts w:hint="eastAsia"/>
          <w:color w:val="0000FF"/>
          <w:highlight w:val="yellow"/>
          <w:lang w:eastAsia="tr-TR"/>
        </w:rPr>
        <w:t xml:space="preserve"> #]</w:t>
      </w:r>
      <w:r w:rsidR="00153F40" w:rsidRPr="00153F40">
        <w:rPr>
          <w:rFonts w:hint="eastAsia"/>
          <w:highlight w:val="yellow"/>
          <w:lang w:eastAsia="tr-TR"/>
        </w:rPr>
        <w:t>, which assign</w:t>
      </w:r>
      <w:r w:rsidR="00153F40">
        <w:rPr>
          <w:rFonts w:hint="eastAsia"/>
          <w:highlight w:val="yellow"/>
          <w:lang w:eastAsia="tr-TR"/>
        </w:rPr>
        <w:t>s intensity</w:t>
      </w:r>
      <w:r w:rsidR="00975693">
        <w:rPr>
          <w:rFonts w:hint="eastAsia"/>
          <w:highlight w:val="yellow"/>
          <w:lang w:eastAsia="tr-TR"/>
        </w:rPr>
        <w:t xml:space="preserve"> information</w:t>
      </w:r>
      <w:r w:rsidR="00153F40">
        <w:rPr>
          <w:rFonts w:hint="eastAsia"/>
          <w:highlight w:val="yellow"/>
          <w:lang w:eastAsia="tr-TR"/>
        </w:rPr>
        <w:t xml:space="preserve"> to the emotional orientation rather than bina</w:t>
      </w:r>
      <w:r w:rsidR="00975693">
        <w:rPr>
          <w:rFonts w:hint="eastAsia"/>
          <w:highlight w:val="yellow"/>
          <w:lang w:eastAsia="tr-TR"/>
        </w:rPr>
        <w:t>ry relation</w:t>
      </w:r>
      <w:r w:rsidR="00153F40" w:rsidRPr="00153F40">
        <w:rPr>
          <w:rFonts w:hint="eastAsia"/>
          <w:highlight w:val="yellow"/>
          <w:lang w:eastAsia="tr-TR"/>
        </w:rPr>
        <w:t>.</w:t>
      </w:r>
    </w:p>
    <w:p w14:paraId="5783C7D4" w14:textId="77777777" w:rsidR="00975693" w:rsidRDefault="00975693" w:rsidP="00CA0DF4">
      <w:pPr>
        <w:pStyle w:val="EACLTextIndent"/>
        <w:ind w:firstLine="0"/>
        <w:rPr>
          <w:lang w:eastAsia="tr-TR"/>
        </w:rPr>
      </w:pPr>
    </w:p>
    <w:p w14:paraId="73FC81FF" w14:textId="77777777" w:rsidR="00153F40" w:rsidRDefault="00791739" w:rsidP="00CA0DF4">
      <w:pPr>
        <w:pStyle w:val="EACLTextIndent"/>
        <w:ind w:firstLine="0"/>
        <w:rPr>
          <w:lang w:eastAsia="tr-TR"/>
        </w:rPr>
      </w:pPr>
      <w:r>
        <w:rPr>
          <w:rFonts w:hint="eastAsia"/>
          <w:lang w:eastAsia="tr-TR"/>
        </w:rPr>
        <w:t>(</w:t>
      </w:r>
      <w:r w:rsidR="001C0B29" w:rsidRPr="008A5CCF">
        <w:rPr>
          <w:rFonts w:hint="eastAsia"/>
          <w:lang w:eastAsia="tr-TR"/>
        </w:rPr>
        <w:t xml:space="preserve">Text </w:t>
      </w:r>
      <w:r w:rsidR="001C0B29" w:rsidRPr="008A5CCF">
        <w:rPr>
          <w:lang w:eastAsia="tr-TR"/>
        </w:rPr>
        <w:t>emotion</w:t>
      </w:r>
      <w:r w:rsidR="001C0B29" w:rsidRPr="008A5CCF">
        <w:rPr>
          <w:rFonts w:hint="eastAsia"/>
          <w:lang w:eastAsia="tr-TR"/>
        </w:rPr>
        <w:t xml:space="preserve">al </w:t>
      </w:r>
      <w:r w:rsidR="001C0B29" w:rsidRPr="008A5CCF">
        <w:rPr>
          <w:lang w:eastAsia="tr-TR"/>
        </w:rPr>
        <w:t>orientation</w:t>
      </w:r>
      <w:r w:rsidR="00A3484A">
        <w:rPr>
          <w:rFonts w:hint="eastAsia"/>
          <w:lang w:eastAsia="tr-TR"/>
        </w:rPr>
        <w:t xml:space="preserve"> </w:t>
      </w:r>
    </w:p>
    <w:p w14:paraId="79F2E3C8" w14:textId="3914083A" w:rsidR="001C0B29" w:rsidRPr="00A3484A" w:rsidRDefault="00A3484A" w:rsidP="00CA0DF4">
      <w:pPr>
        <w:pStyle w:val="EACLTextIndent"/>
        <w:ind w:firstLine="0"/>
        <w:rPr>
          <w:lang w:eastAsia="tr-TR"/>
        </w:rPr>
      </w:pPr>
      <w:r>
        <w:rPr>
          <w:rFonts w:hint="eastAsia"/>
          <w:lang w:eastAsia="tr-TR"/>
        </w:rPr>
        <w:t xml:space="preserve">= </w:t>
      </w:r>
      <w:r w:rsidR="006F6425" w:rsidRPr="008A5CCF">
        <w:rPr>
          <w:rFonts w:hint="eastAsia"/>
          <w:lang w:eastAsia="tr-TR"/>
        </w:rPr>
        <w:t>sum</w:t>
      </w:r>
      <w:r w:rsidR="001C0B29" w:rsidRPr="008A5CCF">
        <w:rPr>
          <w:rFonts w:hint="eastAsia"/>
          <w:lang w:eastAsia="tr-TR"/>
        </w:rPr>
        <w:t xml:space="preserve"> of</w:t>
      </w:r>
      <w:r>
        <w:rPr>
          <w:rFonts w:hint="eastAsia"/>
          <w:lang w:eastAsia="tr-TR"/>
        </w:rPr>
        <w:t xml:space="preserve"> </w:t>
      </w:r>
      <w:r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w:t>
      </w:r>
      <w:r w:rsidR="006F6425" w:rsidRPr="008A5CCF">
        <w:rPr>
          <w:rFonts w:ascii="Apple LiGothic Medium" w:eastAsia="Apple LiGothic Medium" w:hAnsi="Apple LiGothic Medium" w:cs="Apple LiGothic Medium"/>
          <w:lang w:eastAsia="tr-TR"/>
        </w:rPr>
        <w:t>a</w:t>
      </w:r>
      <w:r w:rsidR="006F6425" w:rsidRPr="008A5CCF">
        <w:rPr>
          <w:rFonts w:ascii="Apple LiGothic Medium" w:eastAsia="Apple LiGothic Medium" w:hAnsi="Apple LiGothic Medium" w:cs="Apple LiGothic Medium"/>
          <w:lang w:eastAsia="tr-TR"/>
        </w:rPr>
        <w:t>tion</w:t>
      </w:r>
      <w:r w:rsidR="00791739">
        <w:rPr>
          <w:rFonts w:ascii="Apple LiGothic Medium" w:eastAsia="Apple LiGothic Medium" w:hAnsi="Apple LiGothic Medium" w:cs="Apple LiGothic Medium" w:hint="eastAsia"/>
          <w:lang w:eastAsia="tr-TR"/>
        </w:rPr>
        <w:t>)</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038B9434" w14:textId="77777777" w:rsidR="006F6425" w:rsidRDefault="006F6425" w:rsidP="006F6425">
      <w:pPr>
        <w:pStyle w:val="EACLTextIndent"/>
        <w:ind w:firstLine="0"/>
        <w:jc w:val="center"/>
        <w:rPr>
          <w:sz w:val="20"/>
        </w:rPr>
      </w:pPr>
      <w:r w:rsidRPr="007105D2">
        <w:rPr>
          <w:sz w:val="20"/>
        </w:rPr>
        <w:t>Table</w:t>
      </w:r>
      <w:r>
        <w:rPr>
          <w:rFonts w:hint="eastAsia"/>
          <w:sz w:val="20"/>
        </w:rPr>
        <w:t xml:space="preserve"> II</w:t>
      </w:r>
    </w:p>
    <w:p w14:paraId="1CC14956" w14:textId="77777777" w:rsidR="006F6425" w:rsidRDefault="006F6425" w:rsidP="006F6425">
      <w:pPr>
        <w:pStyle w:val="EACLTextIndent"/>
        <w:ind w:firstLine="0"/>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8A5CCF">
            <w:pPr>
              <w:pStyle w:val="EACLTextIndent"/>
              <w:ind w:firstLine="0"/>
              <w:jc w:val="right"/>
              <w:rPr>
                <w:sz w:val="16"/>
                <w:szCs w:val="18"/>
              </w:rPr>
            </w:pPr>
            <w:r>
              <w:rPr>
                <w:rFonts w:hint="eastAsia"/>
                <w:sz w:val="16"/>
                <w:szCs w:val="18"/>
              </w:rPr>
              <w:t>0</w:t>
            </w:r>
          </w:p>
        </w:tc>
      </w:tr>
    </w:tbl>
    <w:p w14:paraId="154206E0" w14:textId="77777777" w:rsidR="006F6425" w:rsidRPr="009D6E51" w:rsidRDefault="006F6425" w:rsidP="006F6425">
      <w:pPr>
        <w:pStyle w:val="EACLTextIndent"/>
        <w:ind w:firstLine="0"/>
        <w:jc w:val="center"/>
        <w:rPr>
          <w:sz w:val="20"/>
        </w:rPr>
      </w:pPr>
      <w:r>
        <w:rPr>
          <w:rFonts w:hint="eastAsia"/>
          <w:sz w:val="20"/>
        </w:rPr>
        <w:t>Table III</w:t>
      </w:r>
    </w:p>
    <w:p w14:paraId="6E1CFDE5" w14:textId="77777777" w:rsidR="006F6425" w:rsidRDefault="006F6425" w:rsidP="00CA0DF4">
      <w:pPr>
        <w:pStyle w:val="EACLTextIndent"/>
        <w:ind w:firstLine="0"/>
        <w:rPr>
          <w:sz w:val="20"/>
          <w:lang w:eastAsia="tr-TR"/>
        </w:rPr>
      </w:pPr>
    </w:p>
    <w:p w14:paraId="39852F7E" w14:textId="77777777" w:rsidR="00975693" w:rsidRDefault="00975693" w:rsidP="00975693">
      <w:pPr>
        <w:pStyle w:val="EACLTextIndent"/>
        <w:ind w:firstLine="0"/>
        <w:rPr>
          <w:szCs w:val="22"/>
          <w:lang w:eastAsia="tr-TR"/>
        </w:rPr>
      </w:pPr>
      <w:r w:rsidRPr="00561B89">
        <w:rPr>
          <w:szCs w:val="22"/>
          <w:lang w:eastAsia="tr-TR"/>
        </w:rPr>
        <w:t xml:space="preserve">E: the set of emotions </w:t>
      </w:r>
    </w:p>
    <w:p w14:paraId="457BCB9E" w14:textId="77777777" w:rsidR="00975693" w:rsidRPr="00561B89" w:rsidRDefault="00975693" w:rsidP="00975693">
      <w:pPr>
        <w:pStyle w:val="EACLTextIndent"/>
        <w:ind w:firstLine="0"/>
        <w:rPr>
          <w:szCs w:val="22"/>
          <w:lang w:eastAsia="tr-TR"/>
        </w:rPr>
      </w:pPr>
      <w:r>
        <w:rPr>
          <w:rFonts w:hint="eastAsia"/>
          <w:szCs w:val="22"/>
          <w:lang w:eastAsia="tr-TR"/>
        </w:rPr>
        <w:t>(p can also be a keyword</w:t>
      </w:r>
      <w:r>
        <w:rPr>
          <w:szCs w:val="22"/>
          <w:lang w:eastAsia="tr-TR"/>
        </w:rPr>
        <w:t>…</w:t>
      </w:r>
      <w:r>
        <w:rPr>
          <w:rFonts w:hint="eastAsia"/>
          <w:szCs w:val="22"/>
          <w:lang w:eastAsia="tr-TR"/>
        </w:rPr>
        <w:t>?)</w:t>
      </w:r>
    </w:p>
    <w:p w14:paraId="393F33E1" w14:textId="77777777" w:rsidR="00975693" w:rsidRPr="00561B89" w:rsidRDefault="00975693" w:rsidP="00975693">
      <w:pPr>
        <w:rPr>
          <w:sz w:val="22"/>
          <w:szCs w:val="22"/>
        </w:rPr>
      </w:pPr>
      <w:r w:rsidRPr="00561B89">
        <w:rPr>
          <w:sz w:val="22"/>
          <w:szCs w:val="22"/>
        </w:rPr>
        <w:t xml:space="preserve">score(p, e) = </w:t>
      </w:r>
      <m:oMath>
        <m:f>
          <m:fPr>
            <m:ctrlPr>
              <w:rPr>
                <w:rFonts w:ascii="Cambria Math" w:hAnsi="Cambria Math"/>
                <w:i/>
                <w:sz w:val="22"/>
                <w:szCs w:val="22"/>
              </w:rPr>
            </m:ctrlPr>
          </m:fPr>
          <m:num>
            <m:r>
              <m:rPr>
                <m:sty m:val="p"/>
              </m:rPr>
              <w:rPr>
                <w:rFonts w:ascii="Cambria Math" w:hAnsi="Cambria Math"/>
                <w:sz w:val="22"/>
                <w:szCs w:val="22"/>
              </w:rPr>
              <m:t>c(p, e)</m:t>
            </m:r>
          </m:num>
          <m:den>
            <m:r>
              <m:rPr>
                <m:sty m:val="p"/>
              </m:rPr>
              <w:rPr>
                <w:rFonts w:ascii="Cambria Math" w:hAnsi="Cambria Math"/>
                <w:sz w:val="22"/>
                <w:szCs w:val="22"/>
              </w:rPr>
              <m:t xml:space="preserve">c(p, e) + c(p, </m:t>
            </m:r>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e</m:t>
                </m:r>
              </m:e>
            </m:acc>
            <m:r>
              <m:rPr>
                <m:sty m:val="p"/>
              </m:rPr>
              <w:rPr>
                <w:rFonts w:ascii="Cambria Math" w:hAnsi="Cambria Math"/>
                <w:sz w:val="22"/>
                <w:szCs w:val="22"/>
              </w:rPr>
              <m:t>)</m:t>
            </m:r>
          </m:den>
        </m:f>
      </m:oMath>
      <w:r w:rsidRPr="00561B89">
        <w:rPr>
          <w:sz w:val="22"/>
          <w:szCs w:val="22"/>
        </w:rPr>
        <w:t xml:space="preserve"> </w:t>
      </w:r>
    </w:p>
    <w:p w14:paraId="48B62384" w14:textId="77777777" w:rsidR="00975693" w:rsidRPr="00561B89" w:rsidRDefault="00975693" w:rsidP="00975693">
      <w:pPr>
        <w:pStyle w:val="EACLTextIndent"/>
        <w:ind w:firstLine="0"/>
        <w:rPr>
          <w:szCs w:val="22"/>
        </w:rPr>
      </w:pPr>
      <w:r w:rsidRPr="00561B89">
        <w:rPr>
          <w:szCs w:val="22"/>
        </w:rPr>
        <w:t xml:space="preserve">c(p, e) </w:t>
      </w:r>
    </w:p>
    <w:p w14:paraId="0E7D648F" w14:textId="77777777" w:rsidR="00975693" w:rsidRPr="00561B89" w:rsidRDefault="00975693" w:rsidP="00975693">
      <w:pPr>
        <w:pStyle w:val="EACLTextIndent"/>
        <w:ind w:firstLine="0"/>
        <w:rPr>
          <w:szCs w:val="22"/>
        </w:rPr>
      </w:pPr>
      <w:r w:rsidRPr="00561B89">
        <w:rPr>
          <w:szCs w:val="22"/>
        </w:rPr>
        <w:t xml:space="preserve">= occurrence count of pattern p in emotion e  </w:t>
      </w:r>
    </w:p>
    <w:p w14:paraId="7B87811C" w14:textId="77777777" w:rsidR="00975693" w:rsidRPr="00561B89" w:rsidRDefault="00975693" w:rsidP="00975693">
      <w:pPr>
        <w:pStyle w:val="EACLTextIndent"/>
        <w:ind w:firstLine="0"/>
        <w:rPr>
          <w:szCs w:val="22"/>
        </w:rPr>
      </w:pPr>
      <w:r w:rsidRPr="00561B89">
        <w:rPr>
          <w:szCs w:val="22"/>
        </w:rPr>
        <w:t xml:space="preserve">c(p, </w:t>
      </w:r>
      <m:oMath>
        <m:acc>
          <m:accPr>
            <m:chr m:val="̅"/>
            <m:ctrlPr>
              <w:rPr>
                <w:rFonts w:ascii="Cambria Math" w:hAnsi="Cambria Math"/>
                <w:i/>
                <w:szCs w:val="22"/>
              </w:rPr>
            </m:ctrlPr>
          </m:accPr>
          <m:e>
            <m:r>
              <w:rPr>
                <w:rFonts w:ascii="Cambria Math" w:hAnsi="Cambria Math"/>
                <w:szCs w:val="22"/>
              </w:rPr>
              <m:t>e</m:t>
            </m:r>
          </m:e>
        </m:acc>
      </m:oMath>
      <w:r w:rsidRPr="00561B89">
        <w:rPr>
          <w:szCs w:val="22"/>
        </w:rPr>
        <w:t xml:space="preserve">) </w:t>
      </w:r>
    </w:p>
    <w:p w14:paraId="18711419" w14:textId="77777777" w:rsidR="00975693" w:rsidRPr="00561B89" w:rsidRDefault="00975693" w:rsidP="00975693">
      <w:pPr>
        <w:pStyle w:val="EACLTextIndent"/>
        <w:ind w:firstLine="0"/>
        <w:rPr>
          <w:szCs w:val="22"/>
        </w:rPr>
      </w:pPr>
      <w:r w:rsidRPr="00561B89">
        <w:rPr>
          <w:szCs w:val="22"/>
        </w:rPr>
        <w:t xml:space="preserve">= </w:t>
      </w:r>
      <w:r w:rsidRPr="00561B89">
        <w:rPr>
          <w:rFonts w:eastAsia="Apple LiGothic Medium"/>
          <w:szCs w:val="22"/>
        </w:rPr>
        <w:t>estimated</w:t>
      </w:r>
      <w:r w:rsidRPr="00561B89">
        <w:rPr>
          <w:szCs w:val="22"/>
        </w:rPr>
        <w:t xml:space="preserve"> count of pattern p not in emotion e</w:t>
      </w:r>
    </w:p>
    <w:p w14:paraId="451CBF8D" w14:textId="77777777" w:rsidR="00975693" w:rsidRDefault="00975693" w:rsidP="00975693">
      <w:pPr>
        <w:pStyle w:val="EACLTextIndent"/>
        <w:ind w:firstLine="0"/>
      </w:pPr>
      <w:r>
        <w:rPr>
          <w:rFonts w:hint="eastAsia"/>
        </w:rPr>
        <w:t xml:space="preserve">= </w:t>
      </w:r>
      <m:oMath>
        <m:f>
          <m:fPr>
            <m:ctrlPr>
              <w:rPr>
                <w:rFonts w:ascii="Cambria Math" w:hAnsi="Cambria Math"/>
                <w:i/>
              </w:rPr>
            </m:ctrlPr>
          </m:fPr>
          <m:num>
            <m:nary>
              <m:naryPr>
                <m:chr m:val="∑"/>
                <m:limLoc m:val="undOvr"/>
                <m:supHide m:val="1"/>
                <m:ctrlPr>
                  <w:rPr>
                    <w:rFonts w:ascii="Cambria Math" w:hAnsi="Cambria Math"/>
                    <w:i/>
                  </w:rPr>
                </m:ctrlPr>
              </m:naryPr>
              <m:sub>
                <m:r>
                  <m:rPr>
                    <m:sty m:val="b"/>
                  </m:rPr>
                  <w:rPr>
                    <w:rFonts w:ascii="Cambria Math" w:hAnsi="Cambria Math"/>
                    <w:color w:val="000000"/>
                  </w:rPr>
                  <m:t>ε ∈ E. ε ≠ e</m:t>
                </m:r>
              </m:sub>
              <m:sup/>
              <m:e>
                <m:sSup>
                  <m:sSupPr>
                    <m:ctrlPr>
                      <w:rPr>
                        <w:rFonts w:ascii="Cambria Math" w:hAnsi="Cambria Math"/>
                      </w:rPr>
                    </m:ctrlPr>
                  </m:sSupPr>
                  <m:e>
                    <m:r>
                      <m:rPr>
                        <m:sty m:val="p"/>
                      </m:rPr>
                      <w:rPr>
                        <w:rFonts w:ascii="Cambria Math" w:hAnsi="Cambria Math"/>
                      </w:rPr>
                      <m:t>c(p, ε)</m:t>
                    </m:r>
                  </m:e>
                  <m:sup>
                    <m:r>
                      <w:rPr>
                        <w:rFonts w:ascii="Cambria Math" w:hAnsi="Cambria Math"/>
                      </w:rPr>
                      <m:t>2</m:t>
                    </m:r>
                  </m:sup>
                </m:sSup>
              </m:e>
            </m:nary>
          </m:num>
          <m:den>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r>
              <w:rPr>
                <w:rFonts w:ascii="Cambria Math" w:hAnsi="Cambria Math"/>
              </w:rPr>
              <m:t xml:space="preserve"> + </m:t>
            </m:r>
            <m:sSup>
              <m:sSupPr>
                <m:ctrlPr>
                  <w:rPr>
                    <w:rFonts w:ascii="Cambria Math" w:hAnsi="Cambria Math"/>
                    <w:i/>
                  </w:rPr>
                </m:ctrlPr>
              </m:sSupPr>
              <m:e>
                <m:r>
                  <w:rPr>
                    <w:rFonts w:ascii="Cambria Math" w:hAnsi="Cambria Math"/>
                  </w:rPr>
                  <m:t>α</m:t>
                </m:r>
              </m:e>
              <m:sup>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sup>
            </m:sSup>
          </m:den>
        </m:f>
      </m:oMath>
    </w:p>
    <w:p w14:paraId="7AED4E19" w14:textId="77777777" w:rsidR="00975693" w:rsidRDefault="00975693" w:rsidP="00975693">
      <w:pPr>
        <w:rPr>
          <w:rFonts w:eastAsia="ＭＳ 明朝"/>
          <w:sz w:val="22"/>
        </w:rPr>
      </w:pPr>
    </w:p>
    <w:p w14:paraId="7CDA1907" w14:textId="77777777" w:rsidR="00975693" w:rsidRPr="006F6425" w:rsidRDefault="00975693" w:rsidP="00975693">
      <w:pPr>
        <w:rPr>
          <w:rFonts w:eastAsia="ＭＳ 明朝"/>
          <w:sz w:val="22"/>
        </w:rPr>
      </w:pPr>
      <w:r>
        <w:rPr>
          <w:rFonts w:eastAsia="ＭＳ 明朝" w:hint="eastAsia"/>
          <w:sz w:val="22"/>
        </w:rPr>
        <w:t xml:space="preserve">In our </w:t>
      </w:r>
      <w:r>
        <w:rPr>
          <w:rFonts w:eastAsia="ＭＳ 明朝"/>
          <w:sz w:val="22"/>
        </w:rPr>
        <w:t>experiment</w:t>
      </w:r>
      <w:r>
        <w:rPr>
          <w:rFonts w:eastAsia="ＭＳ 明朝" w:hint="eastAsia"/>
          <w:sz w:val="22"/>
        </w:rPr>
        <w:t xml:space="preserve">, |E| = </w:t>
      </w:r>
      <w:r w:rsidRPr="00561B89">
        <w:rPr>
          <w:rFonts w:eastAsia="ＭＳ 明朝" w:hint="eastAsia"/>
          <w:sz w:val="22"/>
          <w:szCs w:val="22"/>
        </w:rPr>
        <w:t>40 (or 34)</w:t>
      </w:r>
      <w:r>
        <w:rPr>
          <w:rFonts w:eastAsia="ＭＳ 明朝" w:hint="eastAsia"/>
          <w:sz w:val="22"/>
        </w:rPr>
        <w:t xml:space="preserve">, </w:t>
      </w:r>
      <m:oMath>
        <m:r>
          <w:rPr>
            <w:rFonts w:ascii="Cambria Math" w:hAnsi="Cambria Math"/>
            <w:sz w:val="22"/>
            <w:szCs w:val="22"/>
          </w:rPr>
          <m:t>α=0.9</m:t>
        </m:r>
      </m:oMath>
    </w:p>
    <w:p w14:paraId="3F2B10CB" w14:textId="77777777" w:rsidR="00975693" w:rsidRDefault="00975693" w:rsidP="00CA0DF4">
      <w:pPr>
        <w:pStyle w:val="EACLTextIndent"/>
        <w:ind w:firstLine="0"/>
        <w:rPr>
          <w:sz w:val="20"/>
          <w:lang w:eastAsia="tr-TR"/>
        </w:rPr>
      </w:pPr>
    </w:p>
    <w:p w14:paraId="7230143C" w14:textId="77777777" w:rsidR="00975693" w:rsidRDefault="00975693" w:rsidP="00CA0DF4">
      <w:pPr>
        <w:pStyle w:val="EACLTextIndent"/>
        <w:ind w:firstLine="0"/>
        <w:rPr>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article.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order of </w:t>
      </w:r>
      <w:r w:rsidR="00E35F04">
        <w:rPr>
          <w:lang w:eastAsia="tr-TR"/>
        </w:rPr>
        <w:t>sentence</w:t>
      </w:r>
      <w:r w:rsidR="00E35F04">
        <w:rPr>
          <w:rFonts w:hint="eastAsia"/>
          <w:lang w:eastAsia="tr-TR"/>
        </w:rPr>
        <w:t>s in the arti</w:t>
      </w:r>
      <w:r w:rsidR="00EB22B4">
        <w:rPr>
          <w:rFonts w:hint="eastAsia"/>
          <w:lang w:eastAsia="tr-TR"/>
        </w:rPr>
        <w:t xml:space="preserve">cle are </w:t>
      </w:r>
      <w:r w:rsidR="00EB22B4">
        <w:rPr>
          <w:lang w:eastAsia="tr-TR"/>
        </w:rPr>
        <w:t>rea</w:t>
      </w:r>
      <w:r w:rsidR="00EB22B4">
        <w:rPr>
          <w:lang w:eastAsia="tr-TR"/>
        </w:rPr>
        <w:t>r</w:t>
      </w:r>
      <w:r w:rsidR="00EB22B4">
        <w:rPr>
          <w:lang w:eastAsia="tr-TR"/>
        </w:rPr>
        <w:t>range</w:t>
      </w:r>
      <w:r w:rsidR="00EB22B4">
        <w:rPr>
          <w:rFonts w:hint="eastAsia"/>
          <w:lang w:eastAsia="tr-TR"/>
        </w:rPr>
        <w:t>d.</w:t>
      </w:r>
    </w:p>
    <w:p w14:paraId="26703C9D" w14:textId="77777777" w:rsidR="0066226B" w:rsidRDefault="00EB22B4" w:rsidP="00EF1244">
      <w:pPr>
        <w:pStyle w:val="EACLTextIndent"/>
        <w:rPr>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p>
    <w:p w14:paraId="2A8EEEE8" w14:textId="77777777" w:rsidR="00A82AE2" w:rsidRDefault="0066226B" w:rsidP="00A82AE2">
      <w:pPr>
        <w:pStyle w:val="EACLTextIndent"/>
        <w:rPr>
          <w:rFonts w:ascii="Apple LiGothic Medium" w:eastAsia="Apple LiGothic Medium" w:hAnsi="Apple LiGothic Medium" w:cs="Apple LiGothic Medium"/>
          <w:lang w:eastAsia="tr-TR"/>
        </w:rPr>
      </w:pPr>
      <w:r>
        <w:rPr>
          <w:rFonts w:hint="eastAsia"/>
          <w:lang w:eastAsia="tr-TR"/>
        </w:rPr>
        <w:t>Take</w:t>
      </w:r>
      <w:r w:rsidR="00EF1244">
        <w:rPr>
          <w:rFonts w:hint="eastAsia"/>
          <w:lang w:eastAsia="tr-TR"/>
        </w:rPr>
        <w:t xml:space="preserve">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w:t>
      </w:r>
      <w:r w:rsidR="00A82AE2">
        <w:rPr>
          <w:rFonts w:hint="eastAsia"/>
          <w:lang w:eastAsia="tr-TR"/>
        </w:rPr>
        <w:t>of</w:t>
      </w:r>
      <w:r w:rsidR="003A13DE">
        <w:rPr>
          <w:rFonts w:hint="eastAsia"/>
          <w:lang w:eastAsia="tr-TR"/>
        </w:rPr>
        <w:t xml:space="preserve"> </w:t>
      </w:r>
      <w:proofErr w:type="spellStart"/>
      <w:r w:rsidR="003A13DE" w:rsidRPr="003A13DE">
        <w:rPr>
          <w:rFonts w:hint="eastAsia"/>
          <w:i/>
          <w:lang w:eastAsia="tr-TR"/>
        </w:rPr>
        <w:t>LiveJournal</w:t>
      </w:r>
      <w:proofErr w:type="spellEnd"/>
      <w:r>
        <w:rPr>
          <w:rFonts w:hint="eastAsia"/>
          <w:lang w:eastAsia="tr-TR"/>
        </w:rPr>
        <w:t xml:space="preserve"> for example. T</w:t>
      </w:r>
      <w:r w:rsidR="00EF1244">
        <w:rPr>
          <w:rFonts w:hint="eastAsia"/>
          <w:lang w:eastAsia="tr-TR"/>
        </w:rPr>
        <w:t>he blogger</w:t>
      </w:r>
      <w:r>
        <w:rPr>
          <w:rFonts w:hint="eastAsia"/>
          <w:lang w:eastAsia="tr-TR"/>
        </w:rPr>
        <w:t>s</w:t>
      </w:r>
      <w:r w:rsidR="00EF1244">
        <w:rPr>
          <w:rFonts w:hint="eastAsia"/>
          <w:lang w:eastAsia="tr-TR"/>
        </w:rPr>
        <w:t xml:space="preserve"> may </w:t>
      </w:r>
      <w:r>
        <w:rPr>
          <w:rFonts w:hint="eastAsia"/>
          <w:lang w:eastAsia="tr-TR"/>
        </w:rPr>
        <w:t xml:space="preserve">tend to </w:t>
      </w:r>
      <w:r w:rsidR="00EF1244">
        <w:rPr>
          <w:rFonts w:hint="eastAsia"/>
          <w:lang w:eastAsia="tr-TR"/>
        </w:rPr>
        <w:t xml:space="preserve">write about events with </w:t>
      </w:r>
      <w:r>
        <w:rPr>
          <w:rFonts w:hint="eastAsia"/>
          <w:lang w:eastAsia="tr-TR"/>
        </w:rPr>
        <w:t>diverged</w:t>
      </w:r>
      <w:r w:rsidR="00EF1244">
        <w:rPr>
          <w:rFonts w:hint="eastAsia"/>
          <w:lang w:eastAsia="tr-TR"/>
        </w:rPr>
        <w:t xml:space="preserve"> emotional </w:t>
      </w:r>
      <w:r w:rsidR="00EF1244">
        <w:rPr>
          <w:lang w:eastAsia="tr-TR"/>
        </w:rPr>
        <w:t>orientation</w:t>
      </w:r>
      <w:r w:rsidR="00EF1244">
        <w:rPr>
          <w:rFonts w:hint="eastAsia"/>
          <w:lang w:eastAsia="tr-TR"/>
        </w:rPr>
        <w:t xml:space="preserve">s </w:t>
      </w:r>
      <w:r>
        <w:rPr>
          <w:rFonts w:hint="eastAsia"/>
          <w:lang w:eastAsia="tr-TR"/>
        </w:rPr>
        <w:t xml:space="preserve">from the </w:t>
      </w:r>
      <w:r>
        <w:rPr>
          <w:lang w:eastAsia="tr-TR"/>
        </w:rPr>
        <w:t>beginning</w:t>
      </w:r>
      <w:r>
        <w:rPr>
          <w:rFonts w:hint="eastAsia"/>
          <w:lang w:eastAsia="tr-TR"/>
        </w:rPr>
        <w:t xml:space="preserve">, but </w:t>
      </w:r>
      <w:r w:rsidR="00EF1244">
        <w:rPr>
          <w:lang w:eastAsia="tr-TR"/>
        </w:rPr>
        <w:t>conclude</w:t>
      </w:r>
      <w:r w:rsidR="00EF1244">
        <w:rPr>
          <w:rFonts w:hint="eastAsia"/>
          <w:lang w:eastAsia="tr-TR"/>
        </w:rPr>
        <w:t xml:space="preserve"> </w:t>
      </w:r>
      <w:r w:rsidR="00791739">
        <w:rPr>
          <w:rFonts w:ascii="Apple LiGothic Medium" w:eastAsia="Apple LiGothic Medium" w:hAnsi="Apple LiGothic Medium" w:cs="Apple LiGothic Medium" w:hint="eastAsia"/>
          <w:lang w:eastAsia="tr-TR"/>
        </w:rPr>
        <w:t xml:space="preserve">with </w:t>
      </w:r>
      <w:r>
        <w:rPr>
          <w:rFonts w:ascii="Apple LiGothic Medium" w:eastAsia="Apple LiGothic Medium" w:hAnsi="Apple LiGothic Medium" w:cs="Apple LiGothic Medium" w:hint="eastAsia"/>
          <w:lang w:eastAsia="tr-TR"/>
        </w:rPr>
        <w:t xml:space="preserve">events closely related to the </w:t>
      </w:r>
      <w:r w:rsidRPr="0066226B">
        <w:rPr>
          <w:rFonts w:ascii="Apple LiGothic Medium" w:eastAsia="Apple LiGothic Medium" w:hAnsi="Apple LiGothic Medium" w:cs="Apple LiGothic Medium" w:hint="eastAsia"/>
          <w:i/>
          <w:lang w:eastAsia="tr-TR"/>
        </w:rPr>
        <w:t>sleepy</w:t>
      </w:r>
      <w:r>
        <w:rPr>
          <w:rFonts w:ascii="Apple LiGothic Medium" w:eastAsia="Apple LiGothic Medium" w:hAnsi="Apple LiGothic Medium" w:cs="Apple LiGothic Medium" w:hint="eastAsia"/>
          <w:lang w:eastAsia="tr-TR"/>
        </w:rPr>
        <w:t xml:space="preserve"> category by the end of the blog article.</w:t>
      </w:r>
      <w:r w:rsidR="00A82AE2">
        <w:rPr>
          <w:rFonts w:ascii="Apple LiGothic Medium" w:eastAsia="Apple LiGothic Medium" w:hAnsi="Apple LiGothic Medium" w:cs="Apple LiGothic Medium" w:hint="eastAsia"/>
          <w:lang w:eastAsia="tr-TR"/>
        </w:rPr>
        <w:t xml:space="preserve"> </w:t>
      </w:r>
    </w:p>
    <w:p w14:paraId="55EAA3EE" w14:textId="222BF56F" w:rsidR="0066226B" w:rsidRPr="00A82AE2" w:rsidRDefault="00A82AE2" w:rsidP="00A82AE2">
      <w:pPr>
        <w:pStyle w:val="EACLTextIndent"/>
        <w:rPr>
          <w:rFonts w:ascii="Apple LiGothic Medium" w:eastAsia="Apple LiGothic Medium" w:hAnsi="Apple LiGothic Medium" w:cs="Apple LiGothic Medium"/>
          <w:lang w:eastAsia="tr-TR"/>
        </w:rPr>
      </w:pPr>
      <w:r>
        <w:rPr>
          <w:rFonts w:ascii="Apple LiGothic Medium" w:eastAsia="Apple LiGothic Medium" w:hAnsi="Apple LiGothic Medium" w:cs="Apple LiGothic Medium" w:hint="eastAsia"/>
          <w:lang w:eastAsia="tr-TR"/>
        </w:rPr>
        <w:t xml:space="preserve">Table IV lists </w:t>
      </w:r>
      <w:r w:rsidR="00DC188D">
        <w:rPr>
          <w:rFonts w:ascii="Apple LiGothic Medium" w:eastAsia="Apple LiGothic Medium" w:hAnsi="Apple LiGothic Medium" w:cs="Apple LiGothic Medium" w:hint="eastAsia"/>
          <w:lang w:eastAsia="tr-TR"/>
        </w:rPr>
        <w:t>two example</w:t>
      </w:r>
      <w:r>
        <w:rPr>
          <w:rFonts w:ascii="Apple LiGothic Medium" w:eastAsia="Apple LiGothic Medium" w:hAnsi="Apple LiGothic Medium" w:cs="Apple LiGothic Medium" w:hint="eastAsia"/>
          <w:lang w:eastAsia="tr-TR"/>
        </w:rPr>
        <w:t xml:space="preserve"> blog article</w:t>
      </w:r>
      <w:r w:rsidR="00DC188D">
        <w:rPr>
          <w:rFonts w:ascii="Apple LiGothic Medium" w:eastAsia="Apple LiGothic Medium" w:hAnsi="Apple LiGothic Medium" w:cs="Apple LiGothic Medium" w:hint="eastAsia"/>
          <w:lang w:eastAsia="tr-TR"/>
        </w:rPr>
        <w:t>s</w:t>
      </w:r>
      <w:r>
        <w:rPr>
          <w:rFonts w:ascii="Apple LiGothic Medium" w:eastAsia="Apple LiGothic Medium" w:hAnsi="Apple LiGothic Medium" w:cs="Apple LiGothic Medium" w:hint="eastAsia"/>
          <w:lang w:eastAsia="tr-TR"/>
        </w:rPr>
        <w:t xml:space="preserve"> from </w:t>
      </w:r>
      <w:r>
        <w:rPr>
          <w:rFonts w:hint="eastAsia"/>
          <w:lang w:eastAsia="tr-TR"/>
        </w:rPr>
        <w:t xml:space="preserve">the </w:t>
      </w:r>
      <w:r w:rsidRPr="003A13DE">
        <w:rPr>
          <w:rFonts w:hint="eastAsia"/>
          <w:i/>
          <w:lang w:eastAsia="tr-TR"/>
        </w:rPr>
        <w:t>sleepy</w:t>
      </w:r>
      <w:r>
        <w:rPr>
          <w:rFonts w:hint="eastAsia"/>
          <w:lang w:eastAsia="tr-TR"/>
        </w:rPr>
        <w:t xml:space="preserve"> category of </w:t>
      </w:r>
      <w:proofErr w:type="spellStart"/>
      <w:r w:rsidRPr="003A13DE">
        <w:rPr>
          <w:rFonts w:hint="eastAsia"/>
          <w:i/>
          <w:lang w:eastAsia="tr-TR"/>
        </w:rPr>
        <w:t>LiveJournal</w:t>
      </w:r>
      <w:proofErr w:type="spellEnd"/>
      <w:r>
        <w:rPr>
          <w:rFonts w:hint="eastAsia"/>
          <w:lang w:eastAsia="tr-TR"/>
        </w:rPr>
        <w:t>.</w:t>
      </w:r>
      <w:r w:rsidR="00DC188D">
        <w:rPr>
          <w:rFonts w:hint="eastAsia"/>
          <w:lang w:eastAsia="tr-TR"/>
        </w:rPr>
        <w:t xml:space="preserve"> The </w:t>
      </w:r>
      <w:r w:rsidR="00DC188D">
        <w:rPr>
          <w:lang w:eastAsia="tr-TR"/>
        </w:rPr>
        <w:t>blog</w:t>
      </w:r>
      <w:r w:rsidR="00DC188D">
        <w:rPr>
          <w:rFonts w:hint="eastAsia"/>
          <w:lang w:eastAsia="tr-TR"/>
        </w:rPr>
        <w:t xml:space="preserve">gers wrote about </w:t>
      </w:r>
      <w:r w:rsidR="00DC188D">
        <w:rPr>
          <w:lang w:eastAsia="tr-TR"/>
        </w:rPr>
        <w:t>differ</w:t>
      </w:r>
      <w:r w:rsidR="00DC188D">
        <w:rPr>
          <w:rFonts w:hint="eastAsia"/>
          <w:lang w:eastAsia="tr-TR"/>
        </w:rPr>
        <w:t xml:space="preserve">ent events in the </w:t>
      </w:r>
      <w:r w:rsidR="00DC188D">
        <w:rPr>
          <w:lang w:eastAsia="tr-TR"/>
        </w:rPr>
        <w:t>beginning</w:t>
      </w:r>
      <w:r w:rsidR="00DC188D">
        <w:rPr>
          <w:rFonts w:hint="eastAsia"/>
          <w:lang w:eastAsia="tr-TR"/>
        </w:rPr>
        <w:t xml:space="preserve"> and middle part of the articles,</w:t>
      </w:r>
      <w:r w:rsidR="009001F2">
        <w:rPr>
          <w:rFonts w:hint="eastAsia"/>
          <w:lang w:eastAsia="tr-TR"/>
        </w:rPr>
        <w:t xml:space="preserve"> but both expressed tired or sleepy feelings by the end.</w:t>
      </w:r>
    </w:p>
    <w:p w14:paraId="679098E9" w14:textId="77777777" w:rsidR="00A82AE2" w:rsidRPr="00A82AE2" w:rsidRDefault="00A82AE2" w:rsidP="00A82AE2">
      <w:pPr>
        <w:pStyle w:val="EACLTextIndent"/>
        <w:rPr>
          <w:rFonts w:ascii="Apple LiGothic Medium" w:eastAsia="Apple LiGothic Medium" w:hAnsi="Apple LiGothic Medium" w:cs="Apple LiGothic Medium"/>
          <w:lang w:eastAsia="tr-TR"/>
        </w:rPr>
      </w:pPr>
    </w:p>
    <w:tbl>
      <w:tblPr>
        <w:tblStyle w:val="a4"/>
        <w:tblW w:w="4503" w:type="dxa"/>
        <w:tblLook w:val="04A0" w:firstRow="1" w:lastRow="0" w:firstColumn="1" w:lastColumn="0" w:noHBand="0" w:noVBand="1"/>
      </w:tblPr>
      <w:tblGrid>
        <w:gridCol w:w="959"/>
        <w:gridCol w:w="3544"/>
      </w:tblGrid>
      <w:tr w:rsidR="00A82AE2" w14:paraId="2B6EC793" w14:textId="77777777" w:rsidTr="009001F2">
        <w:tc>
          <w:tcPr>
            <w:tcW w:w="959" w:type="dxa"/>
            <w:tcBorders>
              <w:left w:val="nil"/>
              <w:right w:val="nil"/>
            </w:tcBorders>
          </w:tcPr>
          <w:p w14:paraId="46693A30" w14:textId="12383AC7" w:rsidR="00A82AE2" w:rsidRPr="00A82AE2"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blog post</w:t>
            </w:r>
          </w:p>
        </w:tc>
        <w:tc>
          <w:tcPr>
            <w:tcW w:w="3544" w:type="dxa"/>
            <w:tcBorders>
              <w:left w:val="nil"/>
              <w:right w:val="nil"/>
            </w:tcBorders>
          </w:tcPr>
          <w:p w14:paraId="4DEA2A8A" w14:textId="2248FEAD" w:rsidR="00A82AE2" w:rsidRPr="00A82AE2"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w:t>
            </w:r>
            <w:r w:rsidR="00A82AE2">
              <w:rPr>
                <w:rFonts w:ascii="Apple LiGothic Medium" w:eastAsia="Apple LiGothic Medium" w:hAnsi="Apple LiGothic Medium" w:cs="Apple LiGothic Medium"/>
                <w:sz w:val="20"/>
                <w:szCs w:val="20"/>
                <w:lang w:eastAsia="tr-TR"/>
              </w:rPr>
              <w:t>entence</w:t>
            </w:r>
          </w:p>
        </w:tc>
      </w:tr>
      <w:tr w:rsidR="00A82AE2" w14:paraId="77D2AEF9" w14:textId="77777777" w:rsidTr="009001F2">
        <w:trPr>
          <w:trHeight w:val="766"/>
        </w:trPr>
        <w:tc>
          <w:tcPr>
            <w:tcW w:w="959" w:type="dxa"/>
            <w:tcBorders>
              <w:left w:val="nil"/>
              <w:bottom w:val="single" w:sz="2" w:space="0" w:color="auto"/>
              <w:right w:val="nil"/>
            </w:tcBorders>
            <w:vAlign w:val="center"/>
          </w:tcPr>
          <w:p w14:paraId="592837C0" w14:textId="77777777" w:rsidR="00A82AE2"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A</w:t>
            </w:r>
          </w:p>
          <w:p w14:paraId="53EB2B44" w14:textId="1669FD59" w:rsidR="00DC188D" w:rsidRPr="00A82AE2"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(sleepy 800)</w:t>
            </w:r>
          </w:p>
        </w:tc>
        <w:tc>
          <w:tcPr>
            <w:tcW w:w="3544" w:type="dxa"/>
            <w:tcBorders>
              <w:left w:val="nil"/>
              <w:bottom w:val="single" w:sz="2" w:space="0" w:color="auto"/>
              <w:right w:val="nil"/>
            </w:tcBorders>
            <w:vAlign w:val="center"/>
          </w:tcPr>
          <w:p w14:paraId="2AD80C64" w14:textId="331B9AA5" w:rsidR="00A82AE2" w:rsidRDefault="009001F2"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(4,</w:t>
            </w:r>
            <w:r w:rsidR="00DC188D">
              <w:rPr>
                <w:rFonts w:ascii="Apple LiGothic Medium" w:eastAsia="Apple LiGothic Medium" w:hAnsi="Apple LiGothic Medium" w:cs="Apple LiGothic Medium" w:hint="eastAsia"/>
                <w:sz w:val="20"/>
                <w:szCs w:val="20"/>
                <w:lang w:eastAsia="tr-TR"/>
              </w:rPr>
              <w:t xml:space="preserve"> 15, </w:t>
            </w:r>
            <w:r w:rsidR="00A82AE2" w:rsidRPr="00A82AE2">
              <w:rPr>
                <w:rFonts w:ascii="Apple LiGothic Medium" w:eastAsia="Apple LiGothic Medium" w:hAnsi="Apple LiGothic Medium" w:cs="Apple LiGothic Medium" w:hint="eastAsia"/>
                <w:sz w:val="20"/>
                <w:szCs w:val="20"/>
                <w:lang w:eastAsia="tr-TR"/>
              </w:rPr>
              <w:t>it</w:t>
            </w:r>
            <w:r w:rsidR="00A82AE2">
              <w:rPr>
                <w:rFonts w:ascii="Apple LiGothic Medium" w:eastAsia="Apple LiGothic Medium" w:hAnsi="Apple LiGothic Medium" w:cs="Apple LiGothic Medium" w:hint="eastAsia"/>
                <w:sz w:val="20"/>
                <w:szCs w:val="20"/>
                <w:lang w:eastAsia="tr-TR"/>
              </w:rPr>
              <w:t xml:space="preserve"> has only snowed twice</w:t>
            </w:r>
            <w:r w:rsidR="00DC188D">
              <w:rPr>
                <w:rFonts w:ascii="Apple LiGothic Medium" w:eastAsia="Apple LiGothic Medium" w:hAnsi="Apple LiGothic Medium" w:cs="Apple LiGothic Medium" w:hint="eastAsia"/>
                <w:sz w:val="20"/>
                <w:szCs w:val="20"/>
                <w:lang w:eastAsia="tr-TR"/>
              </w:rPr>
              <w:t>)</w:t>
            </w:r>
          </w:p>
          <w:p w14:paraId="2B8AD8EE" w14:textId="77777777" w:rsidR="00DC188D" w:rsidRDefault="00DC188D"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(8, 15, things are pretty good)</w:t>
            </w:r>
          </w:p>
          <w:p w14:paraId="7FE7B9DF" w14:textId="08B0ED8B" w:rsidR="00DC188D" w:rsidRPr="00A82AE2" w:rsidRDefault="00DC188D"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(14, 15, time to go home and go to bed)</w:t>
            </w:r>
          </w:p>
        </w:tc>
      </w:tr>
      <w:tr w:rsidR="00A82AE2" w14:paraId="4CCA4EBE" w14:textId="77777777" w:rsidTr="009001F2">
        <w:trPr>
          <w:trHeight w:val="871"/>
        </w:trPr>
        <w:tc>
          <w:tcPr>
            <w:tcW w:w="959" w:type="dxa"/>
            <w:tcBorders>
              <w:top w:val="single" w:sz="2" w:space="0" w:color="auto"/>
              <w:left w:val="nil"/>
              <w:right w:val="nil"/>
            </w:tcBorders>
            <w:vAlign w:val="center"/>
          </w:tcPr>
          <w:p w14:paraId="64A5FF31" w14:textId="77777777" w:rsidR="00A82AE2"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B</w:t>
            </w:r>
          </w:p>
          <w:p w14:paraId="6C187F64" w14:textId="6DB879DE" w:rsidR="00DC188D" w:rsidRDefault="00DC188D" w:rsidP="00DC188D">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(sleepy 872)</w:t>
            </w:r>
          </w:p>
        </w:tc>
        <w:tc>
          <w:tcPr>
            <w:tcW w:w="3544" w:type="dxa"/>
            <w:tcBorders>
              <w:top w:val="single" w:sz="2" w:space="0" w:color="auto"/>
              <w:left w:val="nil"/>
              <w:right w:val="nil"/>
            </w:tcBorders>
            <w:vAlign w:val="center"/>
          </w:tcPr>
          <w:p w14:paraId="4245F6BB" w14:textId="15C29A8C" w:rsidR="00DC188D" w:rsidRDefault="009001F2"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(1, 14, work has taken toll on me)</w:t>
            </w:r>
          </w:p>
          <w:p w14:paraId="11172B91" w14:textId="7C522E15" w:rsidR="00DC188D" w:rsidRDefault="009001F2"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 xml:space="preserve">(5, 14, </w:t>
            </w:r>
            <w:proofErr w:type="spellStart"/>
            <w:r>
              <w:rPr>
                <w:rFonts w:ascii="Apple LiGothic Medium" w:eastAsia="Apple LiGothic Medium" w:hAnsi="Apple LiGothic Medium" w:cs="Apple LiGothic Medium" w:hint="eastAsia"/>
                <w:sz w:val="20"/>
                <w:szCs w:val="20"/>
                <w:lang w:eastAsia="tr-TR"/>
              </w:rPr>
              <w:t>i</w:t>
            </w:r>
            <w:r>
              <w:rPr>
                <w:rFonts w:ascii="Apple LiGothic Medium" w:eastAsia="Apple LiGothic Medium" w:hAnsi="Apple LiGothic Medium" w:cs="Apple LiGothic Medium"/>
                <w:sz w:val="20"/>
                <w:szCs w:val="20"/>
                <w:lang w:eastAsia="tr-TR"/>
              </w:rPr>
              <w:t>’</w:t>
            </w:r>
            <w:r>
              <w:rPr>
                <w:rFonts w:ascii="Apple LiGothic Medium" w:eastAsia="Apple LiGothic Medium" w:hAnsi="Apple LiGothic Medium" w:cs="Apple LiGothic Medium" w:hint="eastAsia"/>
                <w:sz w:val="20"/>
                <w:szCs w:val="20"/>
                <w:lang w:eastAsia="tr-TR"/>
              </w:rPr>
              <w:t>m</w:t>
            </w:r>
            <w:proofErr w:type="spellEnd"/>
            <w:r>
              <w:rPr>
                <w:rFonts w:ascii="Apple LiGothic Medium" w:eastAsia="Apple LiGothic Medium" w:hAnsi="Apple LiGothic Medium" w:cs="Apple LiGothic Medium" w:hint="eastAsia"/>
                <w:sz w:val="20"/>
                <w:szCs w:val="20"/>
                <w:lang w:eastAsia="tr-TR"/>
              </w:rPr>
              <w:t xml:space="preserve"> actually proud of myself)</w:t>
            </w:r>
          </w:p>
          <w:p w14:paraId="02DBFECA" w14:textId="159EBFE2" w:rsidR="00DC188D" w:rsidRDefault="009001F2" w:rsidP="009001F2">
            <w:pPr>
              <w:pStyle w:val="EACLTextIndent"/>
              <w:ind w:firstLine="0"/>
              <w:jc w:val="center"/>
              <w:rPr>
                <w:rFonts w:ascii="Apple LiGothic Medium" w:eastAsia="Apple LiGothic Medium" w:hAnsi="Apple LiGothic Medium" w:cs="Apple LiGothic Medium"/>
                <w:sz w:val="20"/>
                <w:szCs w:val="20"/>
                <w:lang w:eastAsia="tr-TR"/>
              </w:rPr>
            </w:pPr>
            <w:r>
              <w:rPr>
                <w:rFonts w:ascii="Apple LiGothic Medium" w:eastAsia="Apple LiGothic Medium" w:hAnsi="Apple LiGothic Medium" w:cs="Apple LiGothic Medium" w:hint="eastAsia"/>
                <w:sz w:val="20"/>
                <w:szCs w:val="20"/>
                <w:lang w:eastAsia="tr-TR"/>
              </w:rPr>
              <w:t xml:space="preserve">(13, 14, </w:t>
            </w:r>
            <w:proofErr w:type="spellStart"/>
            <w:r>
              <w:rPr>
                <w:rFonts w:ascii="Apple LiGothic Medium" w:eastAsia="Apple LiGothic Medium" w:hAnsi="Apple LiGothic Medium" w:cs="Apple LiGothic Medium" w:hint="eastAsia"/>
                <w:sz w:val="20"/>
                <w:szCs w:val="20"/>
                <w:lang w:eastAsia="tr-TR"/>
              </w:rPr>
              <w:t>i</w:t>
            </w:r>
            <w:proofErr w:type="spellEnd"/>
            <w:r>
              <w:rPr>
                <w:rFonts w:ascii="Apple LiGothic Medium" w:eastAsia="Apple LiGothic Medium" w:hAnsi="Apple LiGothic Medium" w:cs="Apple LiGothic Medium" w:hint="eastAsia"/>
                <w:sz w:val="20"/>
                <w:szCs w:val="20"/>
                <w:lang w:eastAsia="tr-TR"/>
              </w:rPr>
              <w:t xml:space="preserve"> best get my ass off to bed)</w:t>
            </w:r>
          </w:p>
        </w:tc>
      </w:tr>
    </w:tbl>
    <w:p w14:paraId="72F16BC2" w14:textId="4947C79A" w:rsidR="00A82AE2" w:rsidRPr="00A82AE2" w:rsidRDefault="00A82AE2" w:rsidP="00A82AE2">
      <w:pPr>
        <w:pStyle w:val="EACLTextIndent"/>
        <w:ind w:firstLine="0"/>
        <w:jc w:val="center"/>
        <w:rPr>
          <w:rFonts w:ascii="Apple LiGothic Medium" w:eastAsia="Apple LiGothic Medium" w:hAnsi="Apple LiGothic Medium" w:cs="Apple LiGothic Medium"/>
          <w:lang w:eastAsia="tr-TR"/>
        </w:rPr>
      </w:pPr>
      <w:r>
        <w:rPr>
          <w:rFonts w:ascii="Apple LiGothic Medium" w:eastAsia="Apple LiGothic Medium" w:hAnsi="Apple LiGothic Medium" w:cs="Apple LiGothic Medium" w:hint="eastAsia"/>
          <w:lang w:eastAsia="tr-TR"/>
        </w:rPr>
        <w:t>Table IV</w:t>
      </w:r>
    </w:p>
    <w:p w14:paraId="092D5BDF" w14:textId="03A46CB2" w:rsidR="0005406E" w:rsidRDefault="0005406E" w:rsidP="00CA0DF4">
      <w:pPr>
        <w:pStyle w:val="EACLTextIndent"/>
        <w:ind w:firstLine="0"/>
        <w:rPr>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r w:rsidRPr="00A3484A">
        <w:rPr>
          <w:szCs w:val="22"/>
          <w:lang w:eastAsia="tr-TR"/>
        </w:rPr>
        <w:t>use the entire list of features given above, r</w:t>
      </w:r>
      <w:r w:rsidRPr="00A3484A">
        <w:rPr>
          <w:szCs w:val="22"/>
          <w:lang w:eastAsia="tr-TR"/>
        </w:rPr>
        <w:t>a</w:t>
      </w:r>
      <w:r w:rsidRPr="00A3484A">
        <w:rPr>
          <w:szCs w:val="22"/>
          <w:lang w:eastAsia="tr-TR"/>
        </w:rPr>
        <w:t xml:space="preserve">ther than select subsets of it and experiment with them separately. This </w:t>
      </w:r>
      <w:bookmarkStart w:id="0" w:name="_GoBack"/>
      <w:bookmarkEnd w:id="0"/>
      <w:r w:rsidRPr="00A3484A">
        <w:rPr>
          <w:szCs w:val="22"/>
          <w:lang w:eastAsia="tr-TR"/>
        </w:rPr>
        <w:t>was done due to space constraints; our ongoing work includes evalua</w:t>
      </w:r>
      <w:r w:rsidRPr="00A3484A">
        <w:rPr>
          <w:szCs w:val="22"/>
          <w:lang w:eastAsia="tr-TR"/>
        </w:rPr>
        <w:t>t</w:t>
      </w:r>
      <w:r w:rsidRPr="00A3484A">
        <w:rPr>
          <w:szCs w:val="22"/>
          <w:lang w:eastAsia="tr-TR"/>
        </w:rPr>
        <w: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6797041E" w14:textId="4F8B3448" w:rsidR="0005406E" w:rsidRPr="0063741D" w:rsidRDefault="00661DAF" w:rsidP="0063741D">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structures.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EE0E48" w:rsidRDefault="00EE0E48" w:rsidP="00EF4F47">
      <w:pPr>
        <w:pStyle w:val="EACLAuthor"/>
      </w:pPr>
      <w:r>
        <w:separator/>
      </w:r>
    </w:p>
  </w:endnote>
  <w:endnote w:type="continuationSeparator" w:id="0">
    <w:p w14:paraId="582828A3" w14:textId="77777777" w:rsidR="00EE0E48" w:rsidRDefault="00EE0E4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EE0E48" w:rsidRDefault="00EE0E48" w:rsidP="00AA79A2">
      <w:pPr>
        <w:pStyle w:val="EACLAuthor"/>
        <w:jc w:val="left"/>
      </w:pPr>
      <w:r>
        <w:separator/>
      </w:r>
    </w:p>
  </w:footnote>
  <w:footnote w:type="continuationSeparator" w:id="0">
    <w:p w14:paraId="4E937E8D" w14:textId="77777777" w:rsidR="00EE0E48" w:rsidRDefault="00EE0E48" w:rsidP="00EF4F47">
      <w:pPr>
        <w:pStyle w:val="EACLAuthor"/>
      </w:pPr>
      <w:r>
        <w:continuationSeparator/>
      </w:r>
    </w:p>
  </w:footnote>
  <w:footnote w:id="1">
    <w:p w14:paraId="7BE9C2D3" w14:textId="7383E903" w:rsidR="00EE0E48" w:rsidRPr="00074AF0" w:rsidRDefault="00EE0E48">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EE0E48" w:rsidRDefault="00EE0E4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B22C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3AD8"/>
    <w:rsid w:val="000463EA"/>
    <w:rsid w:val="0005406E"/>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53F40"/>
    <w:rsid w:val="00171C53"/>
    <w:rsid w:val="0018671B"/>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20DF4"/>
    <w:rsid w:val="00222962"/>
    <w:rsid w:val="00225834"/>
    <w:rsid w:val="00252EF9"/>
    <w:rsid w:val="00261524"/>
    <w:rsid w:val="002750C5"/>
    <w:rsid w:val="002A646E"/>
    <w:rsid w:val="002C50BE"/>
    <w:rsid w:val="002C5C57"/>
    <w:rsid w:val="002E123C"/>
    <w:rsid w:val="002E2305"/>
    <w:rsid w:val="002F1757"/>
    <w:rsid w:val="002F2406"/>
    <w:rsid w:val="003116BD"/>
    <w:rsid w:val="00320241"/>
    <w:rsid w:val="0033310C"/>
    <w:rsid w:val="00334F54"/>
    <w:rsid w:val="00343E3B"/>
    <w:rsid w:val="00343F3C"/>
    <w:rsid w:val="00344648"/>
    <w:rsid w:val="0034509D"/>
    <w:rsid w:val="0035053F"/>
    <w:rsid w:val="003562D3"/>
    <w:rsid w:val="0036170E"/>
    <w:rsid w:val="0036612D"/>
    <w:rsid w:val="003663AE"/>
    <w:rsid w:val="003709C4"/>
    <w:rsid w:val="003716A3"/>
    <w:rsid w:val="00371C96"/>
    <w:rsid w:val="003746BD"/>
    <w:rsid w:val="003825D4"/>
    <w:rsid w:val="00384779"/>
    <w:rsid w:val="00392AC4"/>
    <w:rsid w:val="003A13DE"/>
    <w:rsid w:val="003A1CF4"/>
    <w:rsid w:val="003A4620"/>
    <w:rsid w:val="003A4DFD"/>
    <w:rsid w:val="003A519B"/>
    <w:rsid w:val="003B42AE"/>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61B89"/>
    <w:rsid w:val="00573BCA"/>
    <w:rsid w:val="00576798"/>
    <w:rsid w:val="00582A31"/>
    <w:rsid w:val="00597254"/>
    <w:rsid w:val="005A3CDE"/>
    <w:rsid w:val="005B65B9"/>
    <w:rsid w:val="005C31B5"/>
    <w:rsid w:val="005C3DFE"/>
    <w:rsid w:val="005C46E9"/>
    <w:rsid w:val="005F11A8"/>
    <w:rsid w:val="005F40D2"/>
    <w:rsid w:val="00610641"/>
    <w:rsid w:val="00614A50"/>
    <w:rsid w:val="00617596"/>
    <w:rsid w:val="006212AF"/>
    <w:rsid w:val="00621486"/>
    <w:rsid w:val="00621973"/>
    <w:rsid w:val="00621C7F"/>
    <w:rsid w:val="00621F05"/>
    <w:rsid w:val="00622D37"/>
    <w:rsid w:val="00625011"/>
    <w:rsid w:val="0063741D"/>
    <w:rsid w:val="0064716A"/>
    <w:rsid w:val="0065406A"/>
    <w:rsid w:val="00661DAF"/>
    <w:rsid w:val="0066226B"/>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1739"/>
    <w:rsid w:val="00795BAD"/>
    <w:rsid w:val="007A298E"/>
    <w:rsid w:val="007B3BEF"/>
    <w:rsid w:val="007B719E"/>
    <w:rsid w:val="007B76DC"/>
    <w:rsid w:val="007C649A"/>
    <w:rsid w:val="007D2AD2"/>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01F2"/>
    <w:rsid w:val="0090302D"/>
    <w:rsid w:val="0091064C"/>
    <w:rsid w:val="00913956"/>
    <w:rsid w:val="009140F3"/>
    <w:rsid w:val="009279A2"/>
    <w:rsid w:val="0093180D"/>
    <w:rsid w:val="00933FB2"/>
    <w:rsid w:val="009526A9"/>
    <w:rsid w:val="00960D91"/>
    <w:rsid w:val="00962082"/>
    <w:rsid w:val="009737CF"/>
    <w:rsid w:val="00975693"/>
    <w:rsid w:val="00985AAC"/>
    <w:rsid w:val="00997254"/>
    <w:rsid w:val="009A6EA6"/>
    <w:rsid w:val="009B04B9"/>
    <w:rsid w:val="009B3D08"/>
    <w:rsid w:val="009B53B5"/>
    <w:rsid w:val="009C3B2E"/>
    <w:rsid w:val="009C586E"/>
    <w:rsid w:val="009C7492"/>
    <w:rsid w:val="009D0ABB"/>
    <w:rsid w:val="009D11AF"/>
    <w:rsid w:val="009D519E"/>
    <w:rsid w:val="009D60AD"/>
    <w:rsid w:val="009D6E51"/>
    <w:rsid w:val="009E1087"/>
    <w:rsid w:val="009F1A68"/>
    <w:rsid w:val="009F605F"/>
    <w:rsid w:val="009F6F77"/>
    <w:rsid w:val="00A22EB0"/>
    <w:rsid w:val="00A23046"/>
    <w:rsid w:val="00A27F0C"/>
    <w:rsid w:val="00A3484A"/>
    <w:rsid w:val="00A43AC0"/>
    <w:rsid w:val="00A43FAD"/>
    <w:rsid w:val="00A44E58"/>
    <w:rsid w:val="00A5192E"/>
    <w:rsid w:val="00A74E1D"/>
    <w:rsid w:val="00A762A8"/>
    <w:rsid w:val="00A82AE2"/>
    <w:rsid w:val="00A96A58"/>
    <w:rsid w:val="00A978E7"/>
    <w:rsid w:val="00AA415F"/>
    <w:rsid w:val="00AA79A2"/>
    <w:rsid w:val="00AC640D"/>
    <w:rsid w:val="00AD6A50"/>
    <w:rsid w:val="00AE625B"/>
    <w:rsid w:val="00AF6C00"/>
    <w:rsid w:val="00B01A99"/>
    <w:rsid w:val="00B12D3E"/>
    <w:rsid w:val="00B134E6"/>
    <w:rsid w:val="00B209F5"/>
    <w:rsid w:val="00B2169D"/>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670EC"/>
    <w:rsid w:val="00D73549"/>
    <w:rsid w:val="00D82654"/>
    <w:rsid w:val="00DB219A"/>
    <w:rsid w:val="00DB4871"/>
    <w:rsid w:val="00DB7A6D"/>
    <w:rsid w:val="00DC188D"/>
    <w:rsid w:val="00DC6A01"/>
    <w:rsid w:val="00DE285C"/>
    <w:rsid w:val="00DE347A"/>
    <w:rsid w:val="00DE45B1"/>
    <w:rsid w:val="00DF2FA8"/>
    <w:rsid w:val="00DF71B3"/>
    <w:rsid w:val="00E01C47"/>
    <w:rsid w:val="00E05C36"/>
    <w:rsid w:val="00E07262"/>
    <w:rsid w:val="00E11CEA"/>
    <w:rsid w:val="00E27817"/>
    <w:rsid w:val="00E35F04"/>
    <w:rsid w:val="00E41586"/>
    <w:rsid w:val="00E42786"/>
    <w:rsid w:val="00E43433"/>
    <w:rsid w:val="00E47AFF"/>
    <w:rsid w:val="00E5012D"/>
    <w:rsid w:val="00E520C0"/>
    <w:rsid w:val="00E52736"/>
    <w:rsid w:val="00E62807"/>
    <w:rsid w:val="00E63B2E"/>
    <w:rsid w:val="00E71731"/>
    <w:rsid w:val="00E82E8C"/>
    <w:rsid w:val="00E96900"/>
    <w:rsid w:val="00EA0BB8"/>
    <w:rsid w:val="00EB22B4"/>
    <w:rsid w:val="00EC2DFE"/>
    <w:rsid w:val="00EC4B3E"/>
    <w:rsid w:val="00ED19FD"/>
    <w:rsid w:val="00EE0E48"/>
    <w:rsid w:val="00EE35EB"/>
    <w:rsid w:val="00EE5B9E"/>
    <w:rsid w:val="00EF06D8"/>
    <w:rsid w:val="00EF1244"/>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1410428">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05230184">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82B2375-5F97-9749-8B8F-8D940EF5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387</TotalTime>
  <Pages>6</Pages>
  <Words>3453</Words>
  <Characters>19685</Characters>
  <Application>Microsoft Macintosh Word</Application>
  <DocSecurity>0</DocSecurity>
  <Lines>164</Lines>
  <Paragraphs>46</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23</cp:revision>
  <cp:lastPrinted>2014-06-01T11:00:00Z</cp:lastPrinted>
  <dcterms:created xsi:type="dcterms:W3CDTF">2014-06-01T16:05:00Z</dcterms:created>
  <dcterms:modified xsi:type="dcterms:W3CDTF">2014-06-03T00:46:00Z</dcterms:modified>
</cp:coreProperties>
</file>